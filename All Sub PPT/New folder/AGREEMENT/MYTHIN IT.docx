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Pr="00DD64AB" w:rsidRDefault="00127B06" w:rsidP="00005B01">
      <w:pPr>
        <w:spacing w:after="0" w:line="216" w:lineRule="auto"/>
        <w:jc w:val="center"/>
        <w:rPr>
          <w:rFonts w:ascii="Times New Roman" w:hAnsi="Times New Roman"/>
          <w:b/>
          <w:bCs/>
          <w:w w:val="90"/>
          <w:sz w:val="24"/>
          <w:szCs w:val="24"/>
          <w:u w:val="single"/>
          <w:lang w:val="en-GB"/>
        </w:rPr>
      </w:pPr>
    </w:p>
    <w:p w:rsidR="00127B06" w:rsidRPr="00DD64AB" w:rsidRDefault="00127B06"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27B06" w:rsidRPr="00DD64AB" w:rsidRDefault="00127B06" w:rsidP="00005B01">
      <w:pPr>
        <w:spacing w:after="0" w:line="216" w:lineRule="auto"/>
        <w:jc w:val="center"/>
        <w:rPr>
          <w:rFonts w:ascii="Times New Roman" w:hAnsi="Times New Roman"/>
          <w:b/>
          <w:bCs/>
          <w:sz w:val="24"/>
          <w:szCs w:val="24"/>
          <w:u w:val="single"/>
          <w:lang w:val="en-GB"/>
        </w:rPr>
      </w:pPr>
    </w:p>
    <w:p w:rsidR="00127B06" w:rsidRPr="00DD64AB" w:rsidRDefault="00127B06"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13</w:t>
      </w:r>
      <w:r w:rsidRPr="00C15DA0">
        <w:rPr>
          <w:rFonts w:ascii="Times New Roman" w:hAnsi="Times New Roman"/>
          <w:sz w:val="24"/>
          <w:szCs w:val="24"/>
          <w:vertAlign w:val="superscript"/>
        </w:rPr>
        <w:t>th</w:t>
      </w:r>
      <w:r>
        <w:rPr>
          <w:rFonts w:ascii="Times New Roman" w:hAnsi="Times New Roman"/>
          <w:sz w:val="24"/>
          <w:szCs w:val="24"/>
        </w:rPr>
        <w:t xml:space="preserve"> </w:t>
      </w:r>
      <w:r w:rsidRPr="00DD64AB">
        <w:rPr>
          <w:rFonts w:ascii="Times New Roman" w:hAnsi="Times New Roman"/>
          <w:color w:val="000000"/>
          <w:sz w:val="24"/>
          <w:szCs w:val="24"/>
        </w:rPr>
        <w:t xml:space="preserve">day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Pr>
          <w:rFonts w:ascii="Times New Roman" w:hAnsi="Times New Roman"/>
          <w:color w:val="000000"/>
          <w:sz w:val="24"/>
          <w:szCs w:val="24"/>
        </w:rPr>
        <w:t xml:space="preserve">August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127B06" w:rsidRDefault="00127B06"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27B06" w:rsidRDefault="00127B06" w:rsidP="00005B01">
      <w:pPr>
        <w:autoSpaceDE w:val="0"/>
        <w:autoSpaceDN w:val="0"/>
        <w:adjustRightInd w:val="0"/>
        <w:spacing w:after="0" w:line="216" w:lineRule="auto"/>
        <w:jc w:val="center"/>
        <w:rPr>
          <w:rFonts w:ascii="Times New Roman" w:hAnsi="Times New Roman"/>
          <w:b/>
          <w:bCs/>
          <w:sz w:val="24"/>
          <w:szCs w:val="24"/>
          <w:lang w:val="en-GB"/>
        </w:rPr>
      </w:pPr>
    </w:p>
    <w:p w:rsidR="00127B06" w:rsidRDefault="00127B06"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27B06" w:rsidRDefault="00127B06" w:rsidP="00005B01">
      <w:pPr>
        <w:autoSpaceDE w:val="0"/>
        <w:autoSpaceDN w:val="0"/>
        <w:adjustRightInd w:val="0"/>
        <w:spacing w:after="0" w:line="216" w:lineRule="auto"/>
        <w:jc w:val="center"/>
        <w:rPr>
          <w:rFonts w:ascii="Times New Roman" w:hAnsi="Times New Roman"/>
          <w:b/>
          <w:bCs/>
          <w:sz w:val="24"/>
          <w:szCs w:val="24"/>
          <w:lang w:val="en-GB"/>
        </w:rPr>
      </w:pPr>
    </w:p>
    <w:p w:rsidR="00127B06" w:rsidRDefault="00127B06" w:rsidP="00005B01">
      <w:pPr>
        <w:autoSpaceDE w:val="0"/>
        <w:autoSpaceDN w:val="0"/>
        <w:adjustRightInd w:val="0"/>
        <w:spacing w:after="0" w:line="216" w:lineRule="auto"/>
        <w:rPr>
          <w:rFonts w:ascii="Times New Roman" w:hAnsi="Times New Roman"/>
          <w:b/>
          <w:sz w:val="26"/>
          <w:szCs w:val="26"/>
        </w:rPr>
      </w:pPr>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  </w:t>
      </w:r>
      <w:r w:rsidRPr="008F70D8">
        <w:rPr>
          <w:rFonts w:ascii="Times New Roman" w:hAnsi="Times New Roman"/>
          <w:b/>
          <w:bCs/>
          <w:w w:val="121"/>
        </w:rPr>
        <w:t xml:space="preserve">M/s. </w:t>
      </w:r>
      <w:r>
        <w:rPr>
          <w:rFonts w:ascii="Times New Roman" w:hAnsi="Times New Roman"/>
          <w:b/>
          <w:bCs/>
          <w:w w:val="121"/>
        </w:rPr>
        <w:t>MYTHIN IT TECHNOLOGY Pvt. Ltd, Bangalore.</w:t>
      </w:r>
      <w:r>
        <w:rPr>
          <w:rFonts w:ascii="Times New Roman" w:hAnsi="Times New Roman"/>
          <w:b/>
          <w:sz w:val="26"/>
          <w:szCs w:val="26"/>
        </w:rPr>
        <w:t xml:space="preserve"> </w:t>
      </w:r>
    </w:p>
    <w:p w:rsidR="00127B06" w:rsidRPr="002D20F2" w:rsidRDefault="00127B06" w:rsidP="00005B01">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r w:rsidRPr="002D20F2">
        <w:rPr>
          <w:rFonts w:ascii="Times New Roman" w:hAnsi="Times New Roman"/>
          <w:b/>
          <w:bCs/>
          <w:sz w:val="24"/>
          <w:szCs w:val="24"/>
          <w:lang w:val="en-GB"/>
        </w:rPr>
        <w:t>(Second Party).</w:t>
      </w:r>
    </w:p>
    <w:p w:rsidR="00127B06" w:rsidRPr="00DD64AB" w:rsidRDefault="00127B06" w:rsidP="00005B01">
      <w:pPr>
        <w:autoSpaceDE w:val="0"/>
        <w:autoSpaceDN w:val="0"/>
        <w:adjustRightInd w:val="0"/>
        <w:spacing w:after="0" w:line="216" w:lineRule="auto"/>
        <w:rPr>
          <w:rFonts w:ascii="Times New Roman" w:hAnsi="Times New Roman"/>
          <w:b/>
          <w:sz w:val="24"/>
          <w:szCs w:val="24"/>
        </w:rPr>
      </w:pPr>
    </w:p>
    <w:p w:rsidR="00127B06" w:rsidRDefault="00127B06" w:rsidP="00005B01">
      <w:pPr>
        <w:pStyle w:val="PlainText"/>
        <w:spacing w:line="216" w:lineRule="auto"/>
        <w:jc w:val="both"/>
        <w:rPr>
          <w:rFonts w:ascii="Times New Roman" w:hAnsi="Times New Roman"/>
          <w:b/>
          <w:bCs/>
          <w:sz w:val="24"/>
          <w:szCs w:val="24"/>
        </w:rPr>
      </w:pPr>
    </w:p>
    <w:p w:rsidR="00127B06" w:rsidRDefault="00127B06" w:rsidP="00005B01">
      <w:pPr>
        <w:pStyle w:val="PlainText"/>
        <w:spacing w:line="216" w:lineRule="auto"/>
        <w:jc w:val="both"/>
        <w:rPr>
          <w:rFonts w:ascii="Times New Roman" w:hAnsi="Times New Roman"/>
          <w:b/>
          <w:bCs/>
          <w:sz w:val="24"/>
          <w:szCs w:val="24"/>
        </w:rPr>
      </w:pPr>
    </w:p>
    <w:p w:rsidR="00127B06" w:rsidRPr="00DD64AB" w:rsidRDefault="00127B06"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 xml:space="preserve">2nd FLOOR, TTMC “A” BLOCK BMTC, SHANTI NAGAR K.H.ROAD,  Bangalore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27B06" w:rsidRPr="00DD64AB" w:rsidRDefault="00127B06" w:rsidP="00005B01">
      <w:pPr>
        <w:pStyle w:val="PlainText"/>
        <w:rPr>
          <w:rFonts w:ascii="Times New Roman" w:hAnsi="Times New Roman"/>
          <w:b/>
          <w:sz w:val="24"/>
          <w:szCs w:val="24"/>
        </w:rPr>
      </w:pPr>
    </w:p>
    <w:p w:rsidR="00127B06" w:rsidRPr="00DD64AB" w:rsidRDefault="00127B06"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27B06" w:rsidRPr="00DD64AB" w:rsidRDefault="00127B06" w:rsidP="00005B01">
      <w:pPr>
        <w:pStyle w:val="PlainText"/>
        <w:jc w:val="center"/>
        <w:rPr>
          <w:rFonts w:ascii="Times New Roman" w:hAnsi="Times New Roman"/>
          <w:b/>
          <w:sz w:val="24"/>
          <w:szCs w:val="24"/>
        </w:rPr>
      </w:pPr>
    </w:p>
    <w:p w:rsidR="00127B06" w:rsidRPr="00DD64AB" w:rsidRDefault="00127B06" w:rsidP="00005B01">
      <w:pPr>
        <w:pStyle w:val="BodyText"/>
      </w:pPr>
      <w:r w:rsidRPr="00052722">
        <w:rPr>
          <w:w w:val="121"/>
        </w:rPr>
        <w:t>M/s.</w:t>
      </w:r>
      <w:r w:rsidRPr="00C90B38">
        <w:rPr>
          <w:b/>
          <w:sz w:val="26"/>
          <w:szCs w:val="26"/>
        </w:rPr>
        <w:t xml:space="preserve"> </w:t>
      </w:r>
      <w:r>
        <w:rPr>
          <w:b/>
          <w:bCs/>
          <w:w w:val="121"/>
        </w:rPr>
        <w:t>MYTHIN IT TECHNOLOGY Pvt. Ltd, Bangalore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No. #02, KHB Main Road, Kaval Byrasandra,                  Bangalore-560032. </w:t>
      </w:r>
      <w:r w:rsidRPr="00DD64AB">
        <w:t xml:space="preserve">herein referred to as a </w:t>
      </w:r>
      <w:r w:rsidRPr="00DD64AB">
        <w:rPr>
          <w:b/>
          <w:bCs/>
        </w:rPr>
        <w:t>‘Empanelled Service Provider for outsourcing of Manpower staffing’</w:t>
      </w:r>
      <w:r w:rsidRPr="00DD64AB">
        <w:t xml:space="preserve"> represented by </w:t>
      </w:r>
      <w:r>
        <w:t>Mrs. Shreema. Shetty, W/o Mr. Bipin Shetty ag</w:t>
      </w:r>
      <w:r w:rsidRPr="00DD64AB">
        <w:t xml:space="preserve">ed about </w:t>
      </w:r>
      <w:r>
        <w:t>32</w:t>
      </w:r>
      <w:r w:rsidRPr="00DD64AB">
        <w:t xml:space="preserve"> years</w:t>
      </w:r>
      <w:r>
        <w:t xml:space="preserve"> </w:t>
      </w:r>
      <w:r w:rsidRPr="00DD64AB">
        <w:t xml:space="preserve">and having PAN NO: </w:t>
      </w:r>
      <w:r>
        <w:t>DGEPS8716Q Aadhaar/UIDAI No.835335717826 and</w:t>
      </w:r>
      <w:r w:rsidRPr="00DD64AB">
        <w:t xml:space="preserve"> </w:t>
      </w:r>
      <w:r>
        <w:t xml:space="preserve">GSTIN: 29AAKCM6247L1ZS residing </w:t>
      </w:r>
      <w:r>
        <w:rPr>
          <w:w w:val="121"/>
        </w:rPr>
        <w:t xml:space="preserve"> at #507, Bon View Towers, Kadri, Shivabagh, Next to HDFC, Kadri, Mangalore, Kankanady, Dakshina Kannada,                    Mangalore-575002.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127B06" w:rsidRPr="00DD64AB" w:rsidRDefault="00127B06" w:rsidP="00005B01">
      <w:pPr>
        <w:tabs>
          <w:tab w:val="left" w:pos="5705"/>
        </w:tabs>
        <w:spacing w:after="0" w:line="240" w:lineRule="auto"/>
        <w:rPr>
          <w:rFonts w:ascii="Times New Roman" w:hAnsi="Times New Roman"/>
          <w:sz w:val="24"/>
          <w:szCs w:val="24"/>
        </w:rPr>
      </w:pPr>
    </w:p>
    <w:p w:rsidR="00127B06" w:rsidRPr="00291344" w:rsidRDefault="00127B06" w:rsidP="00005B01">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Pr>
          <w:rFonts w:ascii="Times New Roman" w:hAnsi="Times New Roman"/>
          <w:b/>
          <w:bCs/>
          <w:w w:val="121"/>
        </w:rPr>
        <w:t>MYTHIN IT TECHNOLOGY Pvt. Ltd,</w:t>
      </w:r>
      <w:r>
        <w:rPr>
          <w:rFonts w:ascii="Times New Roman" w:hAnsi="Times New Roman"/>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 xml:space="preserve">IMPS </w:t>
      </w:r>
      <w:r w:rsidRPr="00291344">
        <w:rPr>
          <w:rFonts w:ascii="Times New Roman" w:hAnsi="Times New Roman"/>
          <w:sz w:val="24"/>
          <w:szCs w:val="24"/>
        </w:rPr>
        <w:t>dated :</w:t>
      </w:r>
      <w:r>
        <w:rPr>
          <w:rFonts w:ascii="Times New Roman" w:hAnsi="Times New Roman"/>
          <w:sz w:val="24"/>
          <w:szCs w:val="24"/>
        </w:rPr>
        <w:t xml:space="preserve">  06-07-2020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Pr>
          <w:rFonts w:ascii="Times New Roman" w:hAnsi="Times New Roman"/>
          <w:sz w:val="24"/>
          <w:szCs w:val="24"/>
        </w:rPr>
        <w:t>vide  RTGS dated: 02-08-2019, for Rs. 3,50,000/- and RTGS.date:24-07-2020 for Rs. 4,44,000/- , Total Amount of Security Deposit, Rs.7,94,000/-towards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hAnsi="Times New Roman"/>
          <w:b/>
          <w:bCs/>
          <w:sz w:val="24"/>
          <w:szCs w:val="24"/>
        </w:rPr>
        <w:t>29</w:t>
      </w:r>
      <w:r w:rsidRPr="00291344">
        <w:rPr>
          <w:rFonts w:ascii="Times New Roman" w:hAnsi="Times New Roman"/>
          <w:b/>
          <w:bCs/>
          <w:sz w:val="24"/>
          <w:szCs w:val="24"/>
        </w:rPr>
        <w:t>-</w:t>
      </w:r>
      <w:r>
        <w:rPr>
          <w:rFonts w:ascii="Times New Roman" w:hAnsi="Times New Roman"/>
          <w:b/>
          <w:bCs/>
          <w:sz w:val="24"/>
          <w:szCs w:val="24"/>
        </w:rPr>
        <w:t>06-2020</w:t>
      </w:r>
      <w:r w:rsidRPr="00291344">
        <w:rPr>
          <w:rFonts w:ascii="Times New Roman" w:hAnsi="Times New Roman"/>
          <w:b/>
          <w:bCs/>
          <w:sz w:val="24"/>
          <w:szCs w:val="24"/>
        </w:rPr>
        <w:t xml:space="preserve"> to </w:t>
      </w:r>
      <w:r>
        <w:rPr>
          <w:rFonts w:ascii="Times New Roman" w:hAnsi="Times New Roman"/>
          <w:b/>
          <w:bCs/>
          <w:sz w:val="24"/>
          <w:szCs w:val="24"/>
        </w:rPr>
        <w:t xml:space="preserve"> 28</w:t>
      </w:r>
      <w:r w:rsidRPr="00291344">
        <w:rPr>
          <w:rFonts w:ascii="Times New Roman" w:hAnsi="Times New Roman"/>
          <w:b/>
          <w:bCs/>
          <w:sz w:val="24"/>
          <w:szCs w:val="24"/>
        </w:rPr>
        <w:t>-</w:t>
      </w:r>
      <w:r>
        <w:rPr>
          <w:rFonts w:ascii="Times New Roman" w:hAnsi="Times New Roman"/>
          <w:b/>
          <w:bCs/>
          <w:sz w:val="24"/>
          <w:szCs w:val="24"/>
        </w:rPr>
        <w:t>06</w:t>
      </w:r>
      <w:r w:rsidRPr="00291344">
        <w:rPr>
          <w:rFonts w:ascii="Times New Roman" w:hAnsi="Times New Roman"/>
          <w:b/>
          <w:bCs/>
          <w:sz w:val="24"/>
          <w:szCs w:val="24"/>
        </w:rPr>
        <w:t>-20</w:t>
      </w:r>
      <w:r>
        <w:rPr>
          <w:rFonts w:ascii="Times New Roman" w:hAnsi="Times New Roman"/>
          <w:b/>
          <w:bCs/>
          <w:sz w:val="24"/>
          <w:szCs w:val="24"/>
        </w:rPr>
        <w:t>21</w:t>
      </w:r>
      <w:r w:rsidRPr="00291344">
        <w:rPr>
          <w:rFonts w:ascii="Times New Roman" w:hAnsi="Times New Roman"/>
          <w:sz w:val="24"/>
          <w:szCs w:val="24"/>
        </w:rPr>
        <w:t xml:space="preserve"> </w:t>
      </w:r>
    </w:p>
    <w:p w:rsidR="00127B06" w:rsidRPr="00291344" w:rsidRDefault="00127B06" w:rsidP="00005B01">
      <w:pPr>
        <w:pStyle w:val="BodyTextIndent2"/>
        <w:spacing w:after="0" w:line="240" w:lineRule="auto"/>
        <w:ind w:left="0"/>
        <w:rPr>
          <w:rFonts w:ascii="Times New Roman" w:hAnsi="Times New Roman"/>
          <w:sz w:val="24"/>
          <w:szCs w:val="24"/>
        </w:rPr>
      </w:pPr>
    </w:p>
    <w:p w:rsidR="00127B06" w:rsidRPr="00DD64AB" w:rsidRDefault="00127B06"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27B06" w:rsidRDefault="00127B06"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27B06" w:rsidRPr="00303A95" w:rsidRDefault="00127B06" w:rsidP="00005B01">
      <w:pPr>
        <w:spacing w:after="0"/>
        <w:ind w:left="360"/>
        <w:jc w:val="both"/>
        <w:rPr>
          <w:rFonts w:ascii="Times New Roman" w:hAnsi="Times New Roman"/>
          <w:sz w:val="24"/>
          <w:szCs w:val="24"/>
          <w:lang w:val="en-GB" w:eastAsia="en-GB"/>
        </w:rPr>
      </w:pPr>
    </w:p>
    <w:p w:rsidR="00127B06" w:rsidRDefault="00127B06"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KEONICS/First Party focuses on setting up world-class infrastructure for the electronics </w:t>
      </w:r>
      <w:r>
        <w:rPr>
          <w:rFonts w:ascii="Times New Roman" w:hAnsi="Times New Roman"/>
          <w:sz w:val="24"/>
          <w:szCs w:val="24"/>
          <w:lang w:val="en-GB" w:eastAsia="en-GB"/>
        </w:rPr>
        <w:t xml:space="preserve"> </w:t>
      </w:r>
    </w:p>
    <w:p w:rsidR="00127B06" w:rsidRDefault="00127B06"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and IT related industries in the state. Aimed at providing a platform for these industries </w:t>
      </w:r>
      <w:r>
        <w:rPr>
          <w:rFonts w:ascii="Times New Roman" w:hAnsi="Times New Roman"/>
          <w:sz w:val="24"/>
          <w:szCs w:val="24"/>
          <w:lang w:val="en-GB" w:eastAsia="en-GB"/>
        </w:rPr>
        <w:t xml:space="preserve">  </w:t>
      </w:r>
    </w:p>
    <w:p w:rsidR="00127B06" w:rsidRDefault="00127B06"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to operate from, it works with Software Technology Parks of India to develop the </w:t>
      </w:r>
    </w:p>
    <w:p w:rsidR="00127B06" w:rsidRPr="00303A95" w:rsidRDefault="00127B06"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estates, provide connectivity and administer export-oriented schemes.</w:t>
      </w:r>
    </w:p>
    <w:p w:rsidR="00127B06" w:rsidRPr="00DD64AB" w:rsidRDefault="00127B06" w:rsidP="00005B01">
      <w:pPr>
        <w:pStyle w:val="ListParagraph"/>
        <w:spacing w:after="0"/>
        <w:jc w:val="left"/>
        <w:rPr>
          <w:rFonts w:ascii="Times New Roman" w:hAnsi="Times New Roman"/>
          <w:sz w:val="24"/>
          <w:szCs w:val="24"/>
          <w:lang w:val="en-GB" w:eastAsia="en-GB"/>
        </w:rPr>
      </w:pPr>
    </w:p>
    <w:p w:rsidR="00127B06" w:rsidRDefault="00127B06"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 xml:space="preserve">KEONICS / First Party is in IT solutions spanning the areas of ERP solutions, web </w:t>
      </w:r>
    </w:p>
    <w:p w:rsidR="00127B06" w:rsidRDefault="00127B06"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portals, software development, IT consultancy, IT training and networking and </w:t>
      </w:r>
    </w:p>
    <w:p w:rsidR="00127B06" w:rsidRDefault="00127B06"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manpower staffing. And has a strong team of professionals possessing adequate skill sets </w:t>
      </w:r>
    </w:p>
    <w:p w:rsidR="00127B06" w:rsidRDefault="00127B06"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in the areas of networking and IT solutions, and staffing of manpower to its customers.</w:t>
      </w:r>
    </w:p>
    <w:p w:rsidR="00127B06" w:rsidRPr="009B1355" w:rsidRDefault="00127B06" w:rsidP="009B1355">
      <w:pPr>
        <w:spacing w:after="0"/>
        <w:rPr>
          <w:rFonts w:ascii="Times New Roman" w:hAnsi="Times New Roman"/>
          <w:b/>
          <w:sz w:val="24"/>
          <w:szCs w:val="24"/>
        </w:rPr>
      </w:pPr>
    </w:p>
    <w:p w:rsidR="00127B06" w:rsidRPr="00DD64AB" w:rsidRDefault="00127B06"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127B06" w:rsidRPr="00DD64AB" w:rsidRDefault="00127B06"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27B06" w:rsidRPr="00DD64AB" w:rsidRDefault="00127B06"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27B06" w:rsidRPr="00DD64AB" w:rsidRDefault="00127B06"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27B06" w:rsidRPr="00F14268" w:rsidRDefault="00127B06" w:rsidP="00005B01">
      <w:pPr>
        <w:autoSpaceDE w:val="0"/>
        <w:autoSpaceDN w:val="0"/>
        <w:adjustRightInd w:val="0"/>
        <w:spacing w:after="0"/>
        <w:rPr>
          <w:rFonts w:ascii="Times New Roman" w:hAnsi="Times New Roman"/>
          <w:b/>
          <w:bCs/>
          <w:sz w:val="16"/>
          <w:szCs w:val="16"/>
          <w:lang w:val="en-GB"/>
        </w:rPr>
      </w:pPr>
    </w:p>
    <w:p w:rsidR="00127B06" w:rsidRPr="00DD64AB" w:rsidRDefault="00127B06"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27B06" w:rsidRDefault="00127B06"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27B06" w:rsidRPr="00DD64AB" w:rsidRDefault="00127B06" w:rsidP="00005B01">
      <w:pPr>
        <w:spacing w:after="0"/>
        <w:ind w:left="360"/>
        <w:rPr>
          <w:rFonts w:ascii="Times New Roman" w:hAnsi="Times New Roman"/>
          <w:sz w:val="24"/>
          <w:szCs w:val="24"/>
          <w:lang w:val="en-GB"/>
        </w:rPr>
      </w:pPr>
    </w:p>
    <w:p w:rsidR="00127B06" w:rsidRPr="00DD64AB" w:rsidRDefault="00127B06"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27B06" w:rsidRPr="00DD64AB" w:rsidRDefault="00127B06" w:rsidP="00005B01">
      <w:pPr>
        <w:pStyle w:val="ListParagraph"/>
        <w:spacing w:after="0"/>
        <w:rPr>
          <w:rFonts w:ascii="Times New Roman" w:hAnsi="Times New Roman"/>
          <w:sz w:val="24"/>
          <w:szCs w:val="24"/>
          <w:lang w:val="en-GB"/>
        </w:rPr>
      </w:pPr>
    </w:p>
    <w:p w:rsidR="00127B06" w:rsidRPr="00DD64AB" w:rsidRDefault="00127B06"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27B06" w:rsidRPr="00DD64AB" w:rsidRDefault="00127B06"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27B06" w:rsidRPr="00DD64AB" w:rsidRDefault="00127B06"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27B06" w:rsidRPr="00DD64AB" w:rsidRDefault="00127B06"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27B06" w:rsidRDefault="00127B06"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127B06" w:rsidRDefault="00127B06" w:rsidP="00005B01">
      <w:pPr>
        <w:pStyle w:val="ListParagraph"/>
        <w:autoSpaceDE w:val="0"/>
        <w:autoSpaceDN w:val="0"/>
        <w:adjustRightInd w:val="0"/>
        <w:spacing w:after="0"/>
        <w:rPr>
          <w:rFonts w:ascii="Times New Roman" w:hAnsi="Times New Roman"/>
          <w:sz w:val="24"/>
          <w:szCs w:val="24"/>
          <w:lang w:val="en-GB"/>
        </w:rPr>
      </w:pPr>
    </w:p>
    <w:p w:rsidR="00127B06" w:rsidRPr="00DD64AB" w:rsidRDefault="00127B06" w:rsidP="00005B01">
      <w:pPr>
        <w:pStyle w:val="ListParagraph"/>
        <w:autoSpaceDE w:val="0"/>
        <w:autoSpaceDN w:val="0"/>
        <w:adjustRightInd w:val="0"/>
        <w:spacing w:after="0"/>
        <w:rPr>
          <w:rFonts w:ascii="Times New Roman" w:hAnsi="Times New Roman"/>
          <w:sz w:val="24"/>
          <w:szCs w:val="24"/>
          <w:lang w:val="en-GB"/>
        </w:rPr>
      </w:pPr>
    </w:p>
    <w:p w:rsidR="00127B06" w:rsidRPr="00DD64AB" w:rsidRDefault="00127B06"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27B06" w:rsidRPr="00DD64AB" w:rsidRDefault="00127B06"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27B06" w:rsidRPr="00DD64AB" w:rsidRDefault="00127B06" w:rsidP="00005B01">
      <w:pPr>
        <w:pStyle w:val="ListParagraph"/>
        <w:autoSpaceDE w:val="0"/>
        <w:autoSpaceDN w:val="0"/>
        <w:adjustRightInd w:val="0"/>
        <w:spacing w:after="0"/>
        <w:rPr>
          <w:rFonts w:ascii="Times New Roman" w:hAnsi="Times New Roman"/>
          <w:sz w:val="24"/>
          <w:szCs w:val="24"/>
          <w:lang w:val="en-GB"/>
        </w:rPr>
      </w:pPr>
    </w:p>
    <w:p w:rsidR="00127B06" w:rsidRPr="00DD64AB" w:rsidRDefault="00127B06"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27B06" w:rsidRPr="00DD64AB" w:rsidRDefault="00127B06"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27B06" w:rsidRPr="00DD64AB" w:rsidRDefault="00127B06"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27B06" w:rsidRPr="00DD64AB" w:rsidRDefault="00127B06"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27B06" w:rsidRPr="00DD64AB" w:rsidRDefault="00127B06" w:rsidP="00005B01">
      <w:pPr>
        <w:autoSpaceDE w:val="0"/>
        <w:autoSpaceDN w:val="0"/>
        <w:adjustRightInd w:val="0"/>
        <w:spacing w:after="0"/>
        <w:ind w:left="360"/>
        <w:rPr>
          <w:rFonts w:ascii="Times New Roman" w:hAnsi="Times New Roman"/>
          <w:sz w:val="24"/>
          <w:szCs w:val="24"/>
          <w:lang w:val="en-GB"/>
        </w:rPr>
      </w:pPr>
    </w:p>
    <w:p w:rsidR="00127B06" w:rsidRPr="00DD64AB" w:rsidRDefault="00127B06"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27B06" w:rsidRPr="00DD64AB" w:rsidRDefault="00127B06"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27B06" w:rsidRPr="00DD64AB" w:rsidRDefault="00127B06"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27B06" w:rsidRPr="00DD64AB" w:rsidRDefault="00127B06"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27B06" w:rsidRPr="00DD64AB" w:rsidRDefault="00127B06"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It is mandatory that the Second Party shall make the minimum business of Rs.25 lakhs per annum (w.e.f. date of commencement of agreement) otherwise; the second party will be ceased to delete from the empanelment of Service Providers list.</w:t>
      </w:r>
    </w:p>
    <w:p w:rsidR="00127B06" w:rsidRPr="00D20E51" w:rsidRDefault="00127B06"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27B06" w:rsidRPr="00DD64AB" w:rsidRDefault="00127B06" w:rsidP="00005B01">
      <w:pPr>
        <w:autoSpaceDE w:val="0"/>
        <w:autoSpaceDN w:val="0"/>
        <w:adjustRightInd w:val="0"/>
        <w:spacing w:after="0"/>
        <w:rPr>
          <w:rFonts w:ascii="Times New Roman" w:hAnsi="Times New Roman"/>
          <w:sz w:val="24"/>
          <w:szCs w:val="24"/>
          <w:lang w:val="en-GB"/>
        </w:rPr>
      </w:pPr>
    </w:p>
    <w:p w:rsidR="00127B06" w:rsidRPr="00DD64AB" w:rsidRDefault="00127B06"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27B06" w:rsidRDefault="00127B06"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Pr>
          <w:rFonts w:ascii="Times New Roman" w:hAnsi="Times New Roman"/>
          <w:b/>
          <w:bCs/>
          <w:sz w:val="24"/>
          <w:szCs w:val="24"/>
        </w:rPr>
        <w:t>29</w:t>
      </w:r>
      <w:r w:rsidRPr="00291344">
        <w:rPr>
          <w:rFonts w:ascii="Times New Roman" w:hAnsi="Times New Roman"/>
          <w:b/>
          <w:bCs/>
          <w:sz w:val="24"/>
          <w:szCs w:val="24"/>
        </w:rPr>
        <w:t>-</w:t>
      </w:r>
      <w:r>
        <w:rPr>
          <w:rFonts w:ascii="Times New Roman" w:hAnsi="Times New Roman"/>
          <w:b/>
          <w:bCs/>
          <w:sz w:val="24"/>
          <w:szCs w:val="24"/>
        </w:rPr>
        <w:t>06-2020</w:t>
      </w:r>
      <w:r w:rsidRPr="00291344">
        <w:rPr>
          <w:rFonts w:ascii="Times New Roman" w:hAnsi="Times New Roman"/>
          <w:b/>
          <w:bCs/>
          <w:sz w:val="24"/>
          <w:szCs w:val="24"/>
        </w:rPr>
        <w:t xml:space="preserve"> to </w:t>
      </w:r>
      <w:r>
        <w:rPr>
          <w:rFonts w:ascii="Times New Roman" w:hAnsi="Times New Roman"/>
          <w:b/>
          <w:bCs/>
          <w:sz w:val="24"/>
          <w:szCs w:val="24"/>
        </w:rPr>
        <w:t xml:space="preserve"> 28</w:t>
      </w:r>
      <w:r w:rsidRPr="00291344">
        <w:rPr>
          <w:rFonts w:ascii="Times New Roman" w:hAnsi="Times New Roman"/>
          <w:b/>
          <w:bCs/>
          <w:sz w:val="24"/>
          <w:szCs w:val="24"/>
        </w:rPr>
        <w:t>-</w:t>
      </w:r>
      <w:r>
        <w:rPr>
          <w:rFonts w:ascii="Times New Roman" w:hAnsi="Times New Roman"/>
          <w:b/>
          <w:bCs/>
          <w:sz w:val="24"/>
          <w:szCs w:val="24"/>
        </w:rPr>
        <w:t>06</w:t>
      </w:r>
      <w:r w:rsidRPr="00291344">
        <w:rPr>
          <w:rFonts w:ascii="Times New Roman" w:hAnsi="Times New Roman"/>
          <w:b/>
          <w:bCs/>
          <w:sz w:val="24"/>
          <w:szCs w:val="24"/>
        </w:rPr>
        <w:t>-20</w:t>
      </w:r>
      <w:r>
        <w:rPr>
          <w:rFonts w:ascii="Times New Roman" w:hAnsi="Times New Roman"/>
          <w:b/>
          <w:bCs/>
          <w:sz w:val="24"/>
          <w:szCs w:val="24"/>
        </w:rPr>
        <w:t>21</w:t>
      </w:r>
    </w:p>
    <w:p w:rsidR="00127B06" w:rsidRPr="00DD64AB" w:rsidRDefault="00127B06" w:rsidP="00005B01">
      <w:pPr>
        <w:pStyle w:val="PlainText"/>
        <w:spacing w:line="276" w:lineRule="auto"/>
        <w:ind w:left="792"/>
        <w:jc w:val="both"/>
        <w:rPr>
          <w:rFonts w:ascii="Times New Roman" w:hAnsi="Times New Roman"/>
          <w:bCs/>
          <w:sz w:val="24"/>
          <w:szCs w:val="24"/>
        </w:rPr>
      </w:pPr>
    </w:p>
    <w:p w:rsidR="00127B06" w:rsidRDefault="00127B06"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127B06" w:rsidRDefault="00127B06" w:rsidP="00F14268">
      <w:pPr>
        <w:pStyle w:val="ListParagraph"/>
        <w:rPr>
          <w:rFonts w:ascii="Times New Roman" w:hAnsi="Times New Roman"/>
          <w:bCs/>
          <w:sz w:val="24"/>
          <w:szCs w:val="24"/>
        </w:rPr>
      </w:pPr>
    </w:p>
    <w:p w:rsidR="00127B06" w:rsidRPr="00DD64AB" w:rsidRDefault="00127B06" w:rsidP="009B1355">
      <w:pPr>
        <w:pStyle w:val="PlainText"/>
        <w:spacing w:line="276" w:lineRule="auto"/>
        <w:jc w:val="both"/>
        <w:rPr>
          <w:rFonts w:ascii="Times New Roman" w:hAnsi="Times New Roman"/>
          <w:bCs/>
          <w:sz w:val="24"/>
          <w:szCs w:val="24"/>
        </w:rPr>
      </w:pPr>
    </w:p>
    <w:p w:rsidR="00127B06" w:rsidRPr="00DD64AB" w:rsidRDefault="00127B06"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27B06" w:rsidRPr="00DD64AB" w:rsidRDefault="00127B06"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27B06" w:rsidRPr="00DD64AB" w:rsidRDefault="00127B06"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27B06" w:rsidRPr="00DD64AB" w:rsidRDefault="00127B06"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27B06" w:rsidRPr="00DD64AB" w:rsidRDefault="00127B06"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Contractor here in after called “Second party” shall be incorporated under the companies Act of 1956/ register under any act adhering to all State / Central Government laws / Acts under contract Labour Laws.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comply with all terms / obligations of the labour enactments including the record maintenance as per contract Labor (Regulation and Abolition) Act, 1970.</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PT,GST and other contributions payable as per Labor laws.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27B06"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Any notice to be given by either party to the other party shall be in writing may be sent by E-mail, Fax, registered post of by personnel service with due acknowledgment.</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not to take any action in relation to handling their employees as may adversely affect the existing labour relations of the company and cause dispute and unrest of the employees of the company. If he does so, he is liable to pay damages to First party or its clients.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27B06"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27B06" w:rsidRPr="009B1355" w:rsidRDefault="00127B06" w:rsidP="009B1355">
      <w:pPr>
        <w:autoSpaceDE w:val="0"/>
        <w:autoSpaceDN w:val="0"/>
        <w:adjustRightInd w:val="0"/>
        <w:spacing w:after="0" w:line="283" w:lineRule="auto"/>
        <w:rPr>
          <w:rFonts w:ascii="Times New Roman" w:hAnsi="Times New Roman"/>
          <w:sz w:val="24"/>
          <w:szCs w:val="24"/>
        </w:rPr>
      </w:pP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challan, PT challan, GST Challan, Form – 2 to be submitted in each month along with monthly bills/Invoice. </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monthly remuneration to the deployed employees as per the pay structure indicated in the service order issued by the First party, after deducting the statutory deductions like PF, ESI, PT, etc.</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maintain registers under Contract Labour (Regulation and Abolition) Act.</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also will decide and take disciplinary action against the workman if he is found to have committed any acts of misconduct and take disciplinary action as deemed necessary including discharge or dismissal after compliance with the labour laws.</w:t>
      </w:r>
    </w:p>
    <w:p w:rsidR="00127B06" w:rsidRPr="00DD64AB" w:rsidRDefault="00127B06"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27B06" w:rsidRPr="00DD64AB" w:rsidRDefault="00127B06"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27B06" w:rsidRPr="00DD64AB" w:rsidRDefault="00127B06"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27B06" w:rsidRPr="00DD64AB" w:rsidRDefault="00127B06"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27B06" w:rsidRPr="00DD64AB" w:rsidRDefault="00127B06"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Labour Laws: </w:t>
      </w:r>
    </w:p>
    <w:p w:rsidR="00127B06" w:rsidRPr="00DD64AB" w:rsidRDefault="00127B06" w:rsidP="00005B01">
      <w:pPr>
        <w:autoSpaceDE w:val="0"/>
        <w:autoSpaceDN w:val="0"/>
        <w:adjustRightInd w:val="0"/>
        <w:spacing w:after="0" w:line="283" w:lineRule="auto"/>
        <w:rPr>
          <w:rFonts w:ascii="Times New Roman" w:hAnsi="Times New Roman"/>
          <w:sz w:val="24"/>
          <w:szCs w:val="24"/>
        </w:rPr>
      </w:pPr>
    </w:p>
    <w:p w:rsidR="00127B06" w:rsidRPr="00DD64AB" w:rsidRDefault="00127B06"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Labour (Regulation &amp; Abolition) Act, 1970 &amp; Karnataka Rules 1974. </w:t>
      </w:r>
    </w:p>
    <w:p w:rsidR="00127B06" w:rsidRPr="00DD64AB" w:rsidRDefault="00127B06"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27B06" w:rsidRPr="00DD64AB" w:rsidRDefault="00127B06"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27B06" w:rsidRPr="00DD64AB" w:rsidRDefault="00127B06"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27B06" w:rsidRPr="00DD64AB" w:rsidRDefault="00127B06"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27B06" w:rsidRPr="00DD64AB" w:rsidRDefault="00127B06"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27B06" w:rsidRPr="00DD64AB" w:rsidRDefault="00127B06"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Wages - FORM XVII.</w:t>
      </w:r>
    </w:p>
    <w:p w:rsidR="00127B06" w:rsidRDefault="00127B06"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27B06" w:rsidRPr="00DD64AB" w:rsidRDefault="00127B06" w:rsidP="00005B01">
      <w:pPr>
        <w:pStyle w:val="ListParagraph"/>
        <w:spacing w:after="0"/>
        <w:ind w:left="1920"/>
        <w:rPr>
          <w:rFonts w:ascii="Times New Roman" w:hAnsi="Times New Roman"/>
          <w:sz w:val="24"/>
          <w:szCs w:val="24"/>
        </w:rPr>
      </w:pPr>
    </w:p>
    <w:p w:rsidR="00127B06" w:rsidRPr="00DD64AB" w:rsidRDefault="00127B06"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27B06" w:rsidRPr="00DD64AB" w:rsidRDefault="00127B06"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27B06" w:rsidRPr="00DD64AB" w:rsidRDefault="00127B06"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27B06" w:rsidRPr="00DD64AB" w:rsidRDefault="00127B06"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27B06" w:rsidRPr="00DD64AB" w:rsidRDefault="00127B06"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27B06" w:rsidRPr="00DD64AB" w:rsidRDefault="00127B06"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27B06" w:rsidRPr="00DD64AB" w:rsidRDefault="00127B06"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27B06" w:rsidRPr="00DD64AB" w:rsidRDefault="00127B06"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27B06" w:rsidRPr="00DD64AB" w:rsidRDefault="00127B06"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Online generated monthly contribution challans.</w:t>
      </w:r>
    </w:p>
    <w:p w:rsidR="00127B06" w:rsidRPr="00DD64AB" w:rsidRDefault="00127B06"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27B06" w:rsidRPr="00DD64AB" w:rsidRDefault="00127B06"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27B06" w:rsidRPr="00DD64AB" w:rsidRDefault="00127B06"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27B06" w:rsidRPr="00DD64AB" w:rsidRDefault="00127B06"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27B06" w:rsidRPr="00DD64AB" w:rsidRDefault="00127B06"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27B06" w:rsidRPr="00DD64AB" w:rsidRDefault="00127B06"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27B06" w:rsidRPr="00DD64AB" w:rsidRDefault="00127B06"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27B06" w:rsidRPr="00DD64AB" w:rsidRDefault="00127B06"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27B06" w:rsidRPr="00DD64AB" w:rsidRDefault="00127B06"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Karnataka Labour Welfare Fund Act, 1965 &amp;  Rules, 1968</w:t>
      </w:r>
    </w:p>
    <w:p w:rsidR="00127B06" w:rsidRPr="00DD64AB" w:rsidRDefault="00127B06" w:rsidP="00005B01">
      <w:pPr>
        <w:pStyle w:val="PlainText"/>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Employer &amp; Employee Contribution to be sent to Labour Welfare board within 15th January. - Form - D. </w:t>
      </w:r>
    </w:p>
    <w:p w:rsidR="00127B06" w:rsidRPr="00DD64AB" w:rsidRDefault="00127B06"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labour law. </w:t>
      </w:r>
    </w:p>
    <w:p w:rsidR="00127B06" w:rsidRPr="00DD64AB" w:rsidRDefault="00127B06"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27B06" w:rsidRPr="00DD64AB" w:rsidRDefault="00127B06"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labour laws. </w:t>
      </w:r>
    </w:p>
    <w:p w:rsidR="00127B06" w:rsidRPr="00DD64AB" w:rsidRDefault="00127B06"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27B06" w:rsidRPr="00DD64AB" w:rsidRDefault="00127B06"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127B06" w:rsidRPr="00DD64AB" w:rsidRDefault="00127B06"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27B06" w:rsidRPr="00DD64AB" w:rsidRDefault="00127B06"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27B06" w:rsidRPr="00DD64AB" w:rsidRDefault="00127B06"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Under no circumstances the Second party employees shall not entitle for any kind of permanency/benefits of the First party / its clients except the statutory benefits of Payment of Minimum wages, Provident Fund &amp; ESIC Act.</w:t>
      </w:r>
    </w:p>
    <w:p w:rsidR="00127B06" w:rsidRPr="00DD64AB" w:rsidRDefault="00127B06"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27B06" w:rsidRPr="00DD64AB" w:rsidRDefault="00127B06"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27B06" w:rsidRPr="00DD64AB" w:rsidRDefault="00127B06"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27B06" w:rsidRPr="00DD64AB" w:rsidRDefault="00127B06"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27B06" w:rsidRPr="00DD64AB" w:rsidRDefault="00127B06"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27B06" w:rsidRPr="00DD64AB" w:rsidRDefault="00127B06"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27B06" w:rsidRPr="00DD64AB" w:rsidRDefault="00127B06"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27B06" w:rsidRDefault="00127B06"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 xml:space="preserve">The aforementioned rates shall be as applicable during contract period. The Service Charges will be as per Government Order/  </w:t>
      </w:r>
      <w:r>
        <w:rPr>
          <w:rFonts w:ascii="Times New Roman" w:hAnsi="Times New Roman"/>
          <w:sz w:val="24"/>
          <w:szCs w:val="24"/>
          <w:lang w:val="en-GB"/>
        </w:rPr>
        <w:t>board approvals.</w:t>
      </w:r>
    </w:p>
    <w:p w:rsidR="00127B06" w:rsidRPr="00045BDD" w:rsidRDefault="00127B06"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27B06" w:rsidRPr="00DD64AB" w:rsidRDefault="00127B06" w:rsidP="00005B01">
      <w:pPr>
        <w:pStyle w:val="PlainText"/>
        <w:spacing w:line="276" w:lineRule="auto"/>
        <w:jc w:val="both"/>
        <w:rPr>
          <w:rFonts w:ascii="Times New Roman" w:hAnsi="Times New Roman"/>
          <w:sz w:val="24"/>
          <w:szCs w:val="24"/>
          <w:lang w:val="en-GB"/>
        </w:rPr>
      </w:pPr>
    </w:p>
    <w:p w:rsidR="00127B06" w:rsidRPr="00DD64AB" w:rsidRDefault="00127B06"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27B06" w:rsidRPr="00436E62" w:rsidRDefault="00127B06"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PF,ESI,PT etc… by way of Demand Draft in favor of KEONICS, Bangalore or RTGS as agreed between the parties as security deposit, further the vendors shall make the necessary said security deposit as &amp; when the service being issued. </w:t>
      </w:r>
      <w:r>
        <w:rPr>
          <w:rFonts w:ascii="Times New Roman" w:hAnsi="Times New Roman"/>
          <w:sz w:val="24"/>
          <w:szCs w:val="24"/>
        </w:rPr>
        <w:t xml:space="preserve">The second party has paid Security Deposit of 1% </w:t>
      </w:r>
      <w:r w:rsidRPr="00291344">
        <w:rPr>
          <w:rFonts w:ascii="Times New Roman" w:hAnsi="Times New Roman"/>
          <w:sz w:val="24"/>
          <w:szCs w:val="24"/>
        </w:rPr>
        <w:t xml:space="preserve"> </w:t>
      </w:r>
      <w:r>
        <w:rPr>
          <w:rFonts w:ascii="Times New Roman" w:hAnsi="Times New Roman"/>
          <w:sz w:val="24"/>
          <w:szCs w:val="24"/>
        </w:rPr>
        <w:t xml:space="preserve">vide  RTGS dated: 02-08-2019, for Rs. 3,50,000/- and RTGS.date:24-07-2020 for         Rs. 4,44,000/- , Total Amount of Security Deposit, Rs.7,94,000/- </w:t>
      </w:r>
      <w:r w:rsidRPr="00436E62">
        <w:rPr>
          <w:rFonts w:ascii="Times New Roman" w:hAnsi="Times New Roman"/>
          <w:sz w:val="24"/>
          <w:szCs w:val="24"/>
        </w:rPr>
        <w:t xml:space="preserve">The security deposit shall be retained up to and including 60 (sixty) days after the contract is over. </w:t>
      </w:r>
    </w:p>
    <w:p w:rsidR="00127B06" w:rsidRPr="00DD64AB" w:rsidRDefault="00127B06"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127B06" w:rsidRPr="00EF3750" w:rsidRDefault="00127B06"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127B06" w:rsidRPr="00DD64AB" w:rsidRDefault="00127B06" w:rsidP="00005B01">
      <w:pPr>
        <w:pStyle w:val="PlainText"/>
        <w:spacing w:line="276" w:lineRule="auto"/>
        <w:jc w:val="both"/>
        <w:rPr>
          <w:rFonts w:ascii="Times New Roman" w:hAnsi="Times New Roman"/>
          <w:bCs/>
          <w:sz w:val="24"/>
          <w:szCs w:val="24"/>
        </w:rPr>
      </w:pPr>
    </w:p>
    <w:p w:rsidR="00127B06" w:rsidRPr="00DD64AB" w:rsidRDefault="00127B06"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27B06" w:rsidRPr="00DD64AB" w:rsidRDefault="00127B06"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27B06" w:rsidRPr="00DD64AB" w:rsidRDefault="00127B06" w:rsidP="00005B01">
      <w:pPr>
        <w:pStyle w:val="PlainText"/>
        <w:spacing w:line="276" w:lineRule="auto"/>
        <w:jc w:val="both"/>
        <w:rPr>
          <w:rFonts w:ascii="Times New Roman" w:hAnsi="Times New Roman"/>
          <w:sz w:val="24"/>
          <w:szCs w:val="24"/>
          <w:lang w:val="en-GB"/>
        </w:rPr>
      </w:pPr>
    </w:p>
    <w:p w:rsidR="00127B06" w:rsidRPr="00DD64AB" w:rsidRDefault="00127B06"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27B06" w:rsidRPr="00DD64AB" w:rsidRDefault="00127B06"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27B06" w:rsidRPr="00DD64AB" w:rsidRDefault="00127B06"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27B06" w:rsidRPr="00DD64AB" w:rsidRDefault="00127B06"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27B06" w:rsidRPr="00DD64AB" w:rsidRDefault="00127B06"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27B06" w:rsidRPr="00DD64AB" w:rsidRDefault="00127B06" w:rsidP="00005B01">
      <w:pPr>
        <w:spacing w:after="0"/>
        <w:rPr>
          <w:rFonts w:ascii="Times New Roman" w:hAnsi="Times New Roman"/>
          <w:sz w:val="24"/>
          <w:szCs w:val="24"/>
          <w:lang w:val="en-GB"/>
        </w:rPr>
      </w:pPr>
    </w:p>
    <w:p w:rsidR="00127B06" w:rsidRPr="00DD64AB" w:rsidRDefault="00127B06"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27B06" w:rsidRDefault="00127B06"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27B06" w:rsidRPr="00F14268" w:rsidRDefault="00127B06" w:rsidP="00005B01">
      <w:pPr>
        <w:autoSpaceDE w:val="0"/>
        <w:autoSpaceDN w:val="0"/>
        <w:adjustRightInd w:val="0"/>
        <w:spacing w:after="0"/>
        <w:rPr>
          <w:rFonts w:ascii="Times New Roman" w:hAnsi="Times New Roman"/>
          <w:sz w:val="16"/>
          <w:szCs w:val="16"/>
          <w:lang w:val="en-GB"/>
        </w:rPr>
      </w:pPr>
    </w:p>
    <w:p w:rsidR="00127B06" w:rsidRPr="00DD64AB" w:rsidRDefault="00127B06"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27B06" w:rsidRDefault="00127B06" w:rsidP="00F14268">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provisions of the Arbitration and Conciliation Act is applicable to both the parties within the jurisdiction of Bangalore. </w:t>
      </w:r>
    </w:p>
    <w:p w:rsidR="00127B06" w:rsidRPr="00F14268" w:rsidRDefault="00127B06" w:rsidP="00F14268">
      <w:pPr>
        <w:pStyle w:val="PlainText"/>
        <w:spacing w:line="276" w:lineRule="auto"/>
        <w:ind w:left="426"/>
        <w:jc w:val="both"/>
        <w:rPr>
          <w:rFonts w:ascii="Times New Roman" w:hAnsi="Times New Roman"/>
          <w:sz w:val="12"/>
          <w:szCs w:val="12"/>
        </w:rPr>
      </w:pPr>
    </w:p>
    <w:p w:rsidR="00127B06" w:rsidRPr="0025075C" w:rsidRDefault="00127B06" w:rsidP="00005B01">
      <w:pPr>
        <w:pStyle w:val="PlainText"/>
        <w:spacing w:line="276" w:lineRule="auto"/>
        <w:ind w:left="426"/>
        <w:jc w:val="both"/>
        <w:rPr>
          <w:rFonts w:ascii="Times New Roman" w:hAnsi="Times New Roman"/>
          <w:sz w:val="6"/>
          <w:szCs w:val="6"/>
        </w:rPr>
      </w:pPr>
    </w:p>
    <w:p w:rsidR="00127B06" w:rsidRPr="00DD64AB" w:rsidRDefault="00127B06"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127B06" w:rsidRDefault="00127B06" w:rsidP="00F14268">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127B06" w:rsidRPr="00E869EC" w:rsidRDefault="00127B06" w:rsidP="00700F93">
      <w:pPr>
        <w:spacing w:after="0"/>
        <w:jc w:val="both"/>
        <w:rPr>
          <w:rFonts w:ascii="Times New Roman" w:hAnsi="Times New Roman"/>
          <w:sz w:val="6"/>
          <w:szCs w:val="6"/>
        </w:rPr>
      </w:pPr>
    </w:p>
    <w:p w:rsidR="00127B06" w:rsidRDefault="00127B06"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27B06" w:rsidRPr="00DD64AB" w:rsidRDefault="00127B06"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27B06" w:rsidRPr="00DD64AB" w:rsidRDefault="00127B06"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27B06" w:rsidRPr="00DD64AB" w:rsidRDefault="00127B06"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27B06" w:rsidRPr="00DD64AB" w:rsidRDefault="00127B06"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27B06" w:rsidRPr="00DD64AB" w:rsidRDefault="00127B06"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27B06" w:rsidRPr="00DD64AB" w:rsidRDefault="00127B06"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27B06" w:rsidRPr="00DD64AB" w:rsidRDefault="00127B06"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27B06" w:rsidRPr="00DD64AB" w:rsidRDefault="00127B06" w:rsidP="00005B01">
      <w:pPr>
        <w:autoSpaceDE w:val="0"/>
        <w:autoSpaceDN w:val="0"/>
        <w:adjustRightInd w:val="0"/>
        <w:spacing w:after="0" w:line="240" w:lineRule="auto"/>
        <w:rPr>
          <w:rFonts w:ascii="Times New Roman" w:hAnsi="Times New Roman"/>
          <w:b/>
          <w:sz w:val="24"/>
          <w:szCs w:val="24"/>
        </w:rPr>
      </w:pPr>
    </w:p>
    <w:p w:rsidR="00127B06" w:rsidRDefault="00127B06" w:rsidP="00005B01">
      <w:pPr>
        <w:autoSpaceDE w:val="0"/>
        <w:autoSpaceDN w:val="0"/>
        <w:adjustRightInd w:val="0"/>
        <w:spacing w:after="0" w:line="240" w:lineRule="auto"/>
        <w:rPr>
          <w:rFonts w:ascii="Times New Roman" w:hAnsi="Times New Roman"/>
          <w:b/>
          <w:sz w:val="24"/>
          <w:szCs w:val="24"/>
        </w:rPr>
      </w:pPr>
    </w:p>
    <w:p w:rsidR="00127B06" w:rsidRDefault="00127B06" w:rsidP="00005B01">
      <w:pPr>
        <w:autoSpaceDE w:val="0"/>
        <w:autoSpaceDN w:val="0"/>
        <w:adjustRightInd w:val="0"/>
        <w:spacing w:after="0" w:line="240" w:lineRule="auto"/>
        <w:rPr>
          <w:rFonts w:ascii="Times New Roman" w:hAnsi="Times New Roman"/>
          <w:b/>
          <w:sz w:val="24"/>
          <w:szCs w:val="24"/>
        </w:rPr>
      </w:pPr>
    </w:p>
    <w:p w:rsidR="00127B06" w:rsidRDefault="00127B06" w:rsidP="00005B01">
      <w:pPr>
        <w:autoSpaceDE w:val="0"/>
        <w:autoSpaceDN w:val="0"/>
        <w:adjustRightInd w:val="0"/>
        <w:spacing w:after="0" w:line="240" w:lineRule="auto"/>
        <w:rPr>
          <w:rFonts w:ascii="Times New Roman" w:hAnsi="Times New Roman"/>
          <w:b/>
          <w:sz w:val="24"/>
          <w:szCs w:val="24"/>
        </w:rPr>
      </w:pPr>
    </w:p>
    <w:p w:rsidR="00127B06" w:rsidRPr="00DD64AB" w:rsidRDefault="00127B06" w:rsidP="00005B01">
      <w:pPr>
        <w:autoSpaceDE w:val="0"/>
        <w:autoSpaceDN w:val="0"/>
        <w:adjustRightInd w:val="0"/>
        <w:spacing w:after="0" w:line="240" w:lineRule="auto"/>
        <w:rPr>
          <w:rFonts w:ascii="Times New Roman" w:hAnsi="Times New Roman"/>
          <w:b/>
          <w:sz w:val="24"/>
          <w:szCs w:val="24"/>
        </w:rPr>
      </w:pPr>
    </w:p>
    <w:p w:rsidR="00127B06" w:rsidRPr="00DD64AB" w:rsidRDefault="00127B06" w:rsidP="00005B01">
      <w:pPr>
        <w:autoSpaceDE w:val="0"/>
        <w:autoSpaceDN w:val="0"/>
        <w:adjustRightInd w:val="0"/>
        <w:spacing w:after="0" w:line="240" w:lineRule="auto"/>
        <w:rPr>
          <w:rFonts w:ascii="Times New Roman" w:hAnsi="Times New Roman"/>
          <w:b/>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127B06" w:rsidRPr="00877241" w:rsidRDefault="00127B06" w:rsidP="00005B01">
                  <w:pPr>
                    <w:jc w:val="center"/>
                    <w:rPr>
                      <w:sz w:val="6"/>
                      <w:szCs w:val="16"/>
                    </w:rPr>
                  </w:pPr>
                </w:p>
                <w:p w:rsidR="00127B06" w:rsidRPr="005E38A7" w:rsidRDefault="00127B06" w:rsidP="00005B01">
                  <w:pPr>
                    <w:jc w:val="center"/>
                    <w:rPr>
                      <w:sz w:val="16"/>
                      <w:szCs w:val="16"/>
                    </w:rPr>
                  </w:pPr>
                  <w:r w:rsidRPr="005E38A7">
                    <w:rPr>
                      <w:sz w:val="16"/>
                      <w:szCs w:val="16"/>
                    </w:rPr>
                    <w:t>Photo of Second Party</w:t>
                  </w:r>
                </w:p>
              </w:txbxContent>
            </v:textbox>
          </v:shape>
        </w:pict>
      </w:r>
    </w:p>
    <w:p w:rsidR="00127B06" w:rsidRPr="00DD64AB" w:rsidRDefault="00127B06" w:rsidP="00005B01">
      <w:pPr>
        <w:autoSpaceDE w:val="0"/>
        <w:autoSpaceDN w:val="0"/>
        <w:adjustRightInd w:val="0"/>
        <w:spacing w:after="0" w:line="240" w:lineRule="auto"/>
        <w:rPr>
          <w:rFonts w:ascii="Times New Roman" w:hAnsi="Times New Roman"/>
          <w:b/>
          <w:sz w:val="24"/>
          <w:szCs w:val="24"/>
        </w:rPr>
      </w:pPr>
    </w:p>
    <w:p w:rsidR="00127B06" w:rsidRDefault="00127B06" w:rsidP="00005B01">
      <w:pPr>
        <w:autoSpaceDE w:val="0"/>
        <w:autoSpaceDN w:val="0"/>
        <w:adjustRightInd w:val="0"/>
        <w:spacing w:after="0" w:line="240" w:lineRule="auto"/>
        <w:rPr>
          <w:rFonts w:ascii="Times New Roman" w:hAnsi="Times New Roman"/>
          <w:b/>
          <w:sz w:val="24"/>
          <w:szCs w:val="24"/>
        </w:rPr>
      </w:pPr>
    </w:p>
    <w:p w:rsidR="00127B06" w:rsidRDefault="00127B06" w:rsidP="00005B01">
      <w:pPr>
        <w:autoSpaceDE w:val="0"/>
        <w:autoSpaceDN w:val="0"/>
        <w:adjustRightInd w:val="0"/>
        <w:spacing w:after="0" w:line="240" w:lineRule="auto"/>
        <w:rPr>
          <w:rFonts w:ascii="Times New Roman" w:hAnsi="Times New Roman"/>
          <w:b/>
          <w:sz w:val="24"/>
          <w:szCs w:val="24"/>
        </w:rPr>
      </w:pPr>
    </w:p>
    <w:p w:rsidR="00127B06" w:rsidRPr="00DD64AB" w:rsidRDefault="00127B06" w:rsidP="00005B01">
      <w:pPr>
        <w:autoSpaceDE w:val="0"/>
        <w:autoSpaceDN w:val="0"/>
        <w:adjustRightInd w:val="0"/>
        <w:spacing w:after="0" w:line="240" w:lineRule="auto"/>
        <w:rPr>
          <w:rFonts w:ascii="Times New Roman" w:hAnsi="Times New Roman"/>
          <w:b/>
          <w:sz w:val="24"/>
          <w:szCs w:val="24"/>
        </w:rPr>
      </w:pPr>
    </w:p>
    <w:p w:rsidR="00127B06" w:rsidRPr="00DD64AB" w:rsidRDefault="00127B06" w:rsidP="00005B01">
      <w:pPr>
        <w:autoSpaceDE w:val="0"/>
        <w:autoSpaceDN w:val="0"/>
        <w:adjustRightInd w:val="0"/>
        <w:spacing w:after="0" w:line="240" w:lineRule="auto"/>
        <w:rPr>
          <w:rFonts w:ascii="Times New Roman" w:hAnsi="Times New Roman"/>
          <w:b/>
          <w:sz w:val="24"/>
          <w:szCs w:val="24"/>
        </w:rPr>
      </w:pPr>
    </w:p>
    <w:p w:rsidR="00127B06" w:rsidRPr="00DD64AB" w:rsidRDefault="00127B06"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27B06" w:rsidRPr="002D03D3" w:rsidTr="00DD6613">
        <w:tc>
          <w:tcPr>
            <w:tcW w:w="4621" w:type="dxa"/>
          </w:tcPr>
          <w:p w:rsidR="00127B06" w:rsidRPr="002D03D3" w:rsidRDefault="00127B06" w:rsidP="00DD6613">
            <w:pPr>
              <w:autoSpaceDE w:val="0"/>
              <w:autoSpaceDN w:val="0"/>
              <w:adjustRightInd w:val="0"/>
              <w:spacing w:after="0" w:line="240" w:lineRule="auto"/>
              <w:jc w:val="center"/>
              <w:rPr>
                <w:rFonts w:ascii="Times New Roman" w:hAnsi="Times New Roman"/>
                <w:b/>
                <w:sz w:val="24"/>
                <w:szCs w:val="24"/>
              </w:rPr>
            </w:pPr>
            <w:r w:rsidRPr="002D03D3">
              <w:rPr>
                <w:rFonts w:ascii="Times New Roman" w:hAnsi="Times New Roman"/>
                <w:b/>
                <w:sz w:val="24"/>
                <w:szCs w:val="24"/>
              </w:rPr>
              <w:t>For,  Karnataka State Electronics Development Corporation Limited.,</w:t>
            </w:r>
          </w:p>
          <w:p w:rsidR="00127B06" w:rsidRPr="002D03D3" w:rsidRDefault="00127B06" w:rsidP="00DD6613">
            <w:pPr>
              <w:autoSpaceDE w:val="0"/>
              <w:autoSpaceDN w:val="0"/>
              <w:adjustRightInd w:val="0"/>
              <w:spacing w:after="0" w:line="240" w:lineRule="auto"/>
              <w:jc w:val="center"/>
              <w:rPr>
                <w:rFonts w:ascii="Times New Roman" w:hAnsi="Times New Roman"/>
                <w:b/>
                <w:sz w:val="24"/>
                <w:szCs w:val="24"/>
              </w:rPr>
            </w:pPr>
            <w:r w:rsidRPr="002D03D3">
              <w:rPr>
                <w:rFonts w:ascii="Times New Roman" w:hAnsi="Times New Roman"/>
                <w:b/>
                <w:sz w:val="24"/>
                <w:szCs w:val="24"/>
              </w:rPr>
              <w:t>Bangalore</w:t>
            </w:r>
          </w:p>
          <w:p w:rsidR="00127B06" w:rsidRPr="002D03D3" w:rsidRDefault="00127B06" w:rsidP="00DD6613">
            <w:pPr>
              <w:autoSpaceDE w:val="0"/>
              <w:autoSpaceDN w:val="0"/>
              <w:adjustRightInd w:val="0"/>
              <w:spacing w:after="0" w:line="240" w:lineRule="auto"/>
              <w:jc w:val="center"/>
              <w:rPr>
                <w:rFonts w:ascii="Times New Roman" w:hAnsi="Times New Roman"/>
                <w:bCs/>
                <w:sz w:val="24"/>
                <w:szCs w:val="24"/>
              </w:rPr>
            </w:pPr>
          </w:p>
          <w:p w:rsidR="00127B06" w:rsidRPr="002D03D3" w:rsidRDefault="00127B06" w:rsidP="00DD6613">
            <w:pPr>
              <w:autoSpaceDE w:val="0"/>
              <w:autoSpaceDN w:val="0"/>
              <w:adjustRightInd w:val="0"/>
              <w:spacing w:after="0" w:line="240" w:lineRule="auto"/>
              <w:jc w:val="center"/>
              <w:rPr>
                <w:rFonts w:ascii="Times New Roman" w:hAnsi="Times New Roman"/>
                <w:bCs/>
                <w:sz w:val="24"/>
                <w:szCs w:val="24"/>
              </w:rPr>
            </w:pPr>
            <w:r w:rsidRPr="002D03D3">
              <w:rPr>
                <w:rFonts w:ascii="Times New Roman" w:hAnsi="Times New Roman"/>
                <w:bCs/>
                <w:sz w:val="24"/>
                <w:szCs w:val="24"/>
              </w:rPr>
              <w:t>(Seal &amp; Signature)</w:t>
            </w:r>
          </w:p>
          <w:p w:rsidR="00127B06" w:rsidRPr="002D03D3" w:rsidRDefault="00127B06" w:rsidP="00DD6613">
            <w:pPr>
              <w:autoSpaceDE w:val="0"/>
              <w:autoSpaceDN w:val="0"/>
              <w:adjustRightInd w:val="0"/>
              <w:spacing w:after="0" w:line="240" w:lineRule="auto"/>
              <w:jc w:val="center"/>
              <w:rPr>
                <w:rFonts w:ascii="Times New Roman" w:hAnsi="Times New Roman"/>
                <w:b/>
                <w:sz w:val="24"/>
                <w:szCs w:val="24"/>
              </w:rPr>
            </w:pPr>
            <w:r w:rsidRPr="002D03D3">
              <w:rPr>
                <w:rFonts w:ascii="Times New Roman" w:hAnsi="Times New Roman"/>
                <w:b/>
                <w:sz w:val="24"/>
                <w:szCs w:val="24"/>
              </w:rPr>
              <w:t>(First Party)</w:t>
            </w:r>
          </w:p>
        </w:tc>
        <w:tc>
          <w:tcPr>
            <w:tcW w:w="4621" w:type="dxa"/>
          </w:tcPr>
          <w:p w:rsidR="00127B06" w:rsidRPr="002D03D3" w:rsidRDefault="00127B06" w:rsidP="00DD6613">
            <w:pPr>
              <w:pBdr>
                <w:bottom w:val="single" w:sz="12" w:space="1" w:color="auto"/>
              </w:pBdr>
              <w:autoSpaceDE w:val="0"/>
              <w:autoSpaceDN w:val="0"/>
              <w:adjustRightInd w:val="0"/>
              <w:spacing w:after="0" w:line="240" w:lineRule="auto"/>
              <w:rPr>
                <w:rFonts w:ascii="Times New Roman" w:hAnsi="Times New Roman"/>
                <w:b/>
                <w:bCs/>
                <w:w w:val="121"/>
              </w:rPr>
            </w:pPr>
            <w:r w:rsidRPr="002D03D3">
              <w:rPr>
                <w:rFonts w:ascii="Times New Roman" w:hAnsi="Times New Roman"/>
                <w:b/>
                <w:sz w:val="24"/>
                <w:szCs w:val="24"/>
              </w:rPr>
              <w:t xml:space="preserve">For </w:t>
            </w:r>
            <w:r w:rsidRPr="002D03D3">
              <w:rPr>
                <w:rFonts w:ascii="Times New Roman" w:hAnsi="Times New Roman"/>
                <w:b/>
                <w:bCs/>
                <w:w w:val="121"/>
              </w:rPr>
              <w:t xml:space="preserve">M/s. </w:t>
            </w:r>
            <w:r>
              <w:rPr>
                <w:rFonts w:ascii="Times New Roman" w:hAnsi="Times New Roman"/>
                <w:b/>
                <w:bCs/>
                <w:w w:val="121"/>
              </w:rPr>
              <w:t>MYTHINIT TECHNOLOGY</w:t>
            </w:r>
            <w:r w:rsidRPr="002D03D3">
              <w:rPr>
                <w:rFonts w:ascii="Times New Roman" w:hAnsi="Times New Roman"/>
                <w:b/>
                <w:bCs/>
                <w:w w:val="121"/>
              </w:rPr>
              <w:t xml:space="preserve"> </w:t>
            </w:r>
          </w:p>
          <w:p w:rsidR="00127B06" w:rsidRPr="002D03D3" w:rsidRDefault="00127B06" w:rsidP="00DD6613">
            <w:pPr>
              <w:pBdr>
                <w:bottom w:val="single" w:sz="12" w:space="1" w:color="auto"/>
              </w:pBdr>
              <w:autoSpaceDE w:val="0"/>
              <w:autoSpaceDN w:val="0"/>
              <w:adjustRightInd w:val="0"/>
              <w:spacing w:after="0" w:line="240" w:lineRule="auto"/>
              <w:rPr>
                <w:rFonts w:ascii="Times New Roman" w:hAnsi="Times New Roman"/>
                <w:b/>
                <w:bCs/>
                <w:w w:val="121"/>
              </w:rPr>
            </w:pPr>
            <w:r w:rsidRPr="002D03D3">
              <w:rPr>
                <w:rFonts w:ascii="Times New Roman" w:hAnsi="Times New Roman"/>
                <w:b/>
                <w:bCs/>
                <w:w w:val="121"/>
              </w:rPr>
              <w:t xml:space="preserve">                          Pvt Ltd,</w:t>
            </w:r>
          </w:p>
          <w:p w:rsidR="00127B06" w:rsidRPr="002D03D3" w:rsidRDefault="00127B06" w:rsidP="00DD6613">
            <w:pPr>
              <w:pBdr>
                <w:bottom w:val="single" w:sz="12" w:space="1" w:color="auto"/>
              </w:pBdr>
              <w:autoSpaceDE w:val="0"/>
              <w:autoSpaceDN w:val="0"/>
              <w:adjustRightInd w:val="0"/>
              <w:spacing w:after="0" w:line="240" w:lineRule="auto"/>
              <w:rPr>
                <w:rFonts w:ascii="Times New Roman" w:hAnsi="Times New Roman"/>
                <w:b/>
                <w:sz w:val="24"/>
                <w:szCs w:val="24"/>
              </w:rPr>
            </w:pPr>
            <w:r w:rsidRPr="002D03D3">
              <w:rPr>
                <w:rFonts w:ascii="Times New Roman" w:hAnsi="Times New Roman"/>
                <w:b/>
                <w:bCs/>
                <w:w w:val="121"/>
              </w:rPr>
              <w:t xml:space="preserve">                        Bangalore</w:t>
            </w:r>
            <w:r w:rsidRPr="002D03D3">
              <w:rPr>
                <w:rFonts w:ascii="Times New Roman" w:hAnsi="Times New Roman"/>
                <w:b/>
                <w:bCs/>
                <w:sz w:val="24"/>
                <w:szCs w:val="24"/>
                <w:lang w:val="en-GB"/>
              </w:rPr>
              <w:t xml:space="preserve">                            </w:t>
            </w:r>
          </w:p>
          <w:p w:rsidR="00127B06" w:rsidRPr="002D03D3" w:rsidRDefault="00127B06" w:rsidP="00DD6613">
            <w:pPr>
              <w:autoSpaceDE w:val="0"/>
              <w:autoSpaceDN w:val="0"/>
              <w:adjustRightInd w:val="0"/>
              <w:spacing w:after="0" w:line="240" w:lineRule="auto"/>
              <w:jc w:val="center"/>
              <w:rPr>
                <w:rFonts w:ascii="Times New Roman" w:hAnsi="Times New Roman"/>
                <w:bCs/>
                <w:sz w:val="24"/>
                <w:szCs w:val="24"/>
              </w:rPr>
            </w:pPr>
          </w:p>
          <w:p w:rsidR="00127B06" w:rsidRPr="002D03D3" w:rsidRDefault="00127B06" w:rsidP="00DD6613">
            <w:pPr>
              <w:autoSpaceDE w:val="0"/>
              <w:autoSpaceDN w:val="0"/>
              <w:adjustRightInd w:val="0"/>
              <w:spacing w:after="0" w:line="240" w:lineRule="auto"/>
              <w:jc w:val="center"/>
              <w:rPr>
                <w:rFonts w:ascii="Times New Roman" w:hAnsi="Times New Roman"/>
                <w:bCs/>
                <w:sz w:val="24"/>
                <w:szCs w:val="24"/>
              </w:rPr>
            </w:pPr>
          </w:p>
          <w:p w:rsidR="00127B06" w:rsidRPr="002D03D3" w:rsidRDefault="00127B06" w:rsidP="00DD6613">
            <w:pPr>
              <w:autoSpaceDE w:val="0"/>
              <w:autoSpaceDN w:val="0"/>
              <w:adjustRightInd w:val="0"/>
              <w:spacing w:after="0" w:line="240" w:lineRule="auto"/>
              <w:jc w:val="center"/>
              <w:rPr>
                <w:rFonts w:ascii="Times New Roman" w:hAnsi="Times New Roman"/>
                <w:bCs/>
                <w:sz w:val="24"/>
                <w:szCs w:val="24"/>
              </w:rPr>
            </w:pPr>
            <w:r w:rsidRPr="002D03D3">
              <w:rPr>
                <w:rFonts w:ascii="Times New Roman" w:hAnsi="Times New Roman"/>
                <w:bCs/>
                <w:sz w:val="24"/>
                <w:szCs w:val="24"/>
              </w:rPr>
              <w:t>(Seal &amp; Signature)</w:t>
            </w:r>
          </w:p>
          <w:p w:rsidR="00127B06" w:rsidRPr="002D03D3" w:rsidRDefault="00127B06" w:rsidP="00DD6613">
            <w:pPr>
              <w:autoSpaceDE w:val="0"/>
              <w:autoSpaceDN w:val="0"/>
              <w:adjustRightInd w:val="0"/>
              <w:spacing w:after="0" w:line="240" w:lineRule="auto"/>
              <w:jc w:val="center"/>
              <w:rPr>
                <w:rFonts w:ascii="Times New Roman" w:hAnsi="Times New Roman"/>
                <w:b/>
                <w:sz w:val="24"/>
                <w:szCs w:val="24"/>
              </w:rPr>
            </w:pPr>
            <w:r w:rsidRPr="002D03D3">
              <w:rPr>
                <w:rFonts w:ascii="Times New Roman" w:hAnsi="Times New Roman"/>
                <w:b/>
                <w:sz w:val="24"/>
                <w:szCs w:val="24"/>
              </w:rPr>
              <w:t>(Second Party)</w:t>
            </w:r>
          </w:p>
        </w:tc>
      </w:tr>
    </w:tbl>
    <w:p w:rsidR="00127B06" w:rsidRPr="00DD64AB" w:rsidRDefault="00127B06" w:rsidP="00005B01">
      <w:pPr>
        <w:autoSpaceDE w:val="0"/>
        <w:autoSpaceDN w:val="0"/>
        <w:adjustRightInd w:val="0"/>
        <w:spacing w:after="0" w:line="240" w:lineRule="auto"/>
        <w:rPr>
          <w:rFonts w:ascii="Times New Roman" w:hAnsi="Times New Roman"/>
          <w:b/>
          <w:sz w:val="24"/>
          <w:szCs w:val="24"/>
        </w:rPr>
      </w:pPr>
    </w:p>
    <w:p w:rsidR="00127B06" w:rsidRDefault="00127B06" w:rsidP="00005B01">
      <w:pPr>
        <w:autoSpaceDE w:val="0"/>
        <w:autoSpaceDN w:val="0"/>
        <w:adjustRightInd w:val="0"/>
        <w:spacing w:after="0" w:line="240" w:lineRule="auto"/>
        <w:rPr>
          <w:rFonts w:ascii="Times New Roman" w:hAnsi="Times New Roman"/>
          <w:b/>
          <w:sz w:val="24"/>
          <w:szCs w:val="24"/>
        </w:rPr>
      </w:pPr>
    </w:p>
    <w:p w:rsidR="00127B06" w:rsidRDefault="00127B06" w:rsidP="00005B01">
      <w:pPr>
        <w:autoSpaceDE w:val="0"/>
        <w:autoSpaceDN w:val="0"/>
        <w:adjustRightInd w:val="0"/>
        <w:spacing w:after="0" w:line="240" w:lineRule="auto"/>
        <w:rPr>
          <w:rFonts w:ascii="Times New Roman" w:hAnsi="Times New Roman"/>
          <w:b/>
          <w:sz w:val="24"/>
          <w:szCs w:val="24"/>
        </w:rPr>
      </w:pPr>
    </w:p>
    <w:p w:rsidR="00127B06" w:rsidRDefault="00127B06" w:rsidP="00005B01">
      <w:pPr>
        <w:autoSpaceDE w:val="0"/>
        <w:autoSpaceDN w:val="0"/>
        <w:adjustRightInd w:val="0"/>
        <w:spacing w:after="0" w:line="240" w:lineRule="auto"/>
        <w:rPr>
          <w:rFonts w:ascii="Times New Roman" w:hAnsi="Times New Roman"/>
          <w:b/>
          <w:sz w:val="24"/>
          <w:szCs w:val="24"/>
        </w:rPr>
      </w:pPr>
    </w:p>
    <w:p w:rsidR="00127B06" w:rsidRDefault="00127B06"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27B06" w:rsidRPr="00DD64AB" w:rsidRDefault="00127B06"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27B06" w:rsidRPr="00DD64AB" w:rsidRDefault="00127B06" w:rsidP="00005B01">
      <w:pPr>
        <w:autoSpaceDE w:val="0"/>
        <w:autoSpaceDN w:val="0"/>
        <w:adjustRightInd w:val="0"/>
        <w:spacing w:after="0" w:line="240" w:lineRule="auto"/>
        <w:rPr>
          <w:rFonts w:ascii="Times New Roman" w:hAnsi="Times New Roman"/>
          <w:b/>
          <w:sz w:val="24"/>
          <w:szCs w:val="24"/>
        </w:rPr>
      </w:pPr>
    </w:p>
    <w:p w:rsidR="00127B06" w:rsidRPr="00DD64AB" w:rsidRDefault="00127B06"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27B06" w:rsidRDefault="00127B06" w:rsidP="00005B01"/>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005B01">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Default="00127B06" w:rsidP="007E74E9">
      <w:pPr>
        <w:spacing w:after="0" w:line="216" w:lineRule="auto"/>
        <w:jc w:val="center"/>
        <w:rPr>
          <w:rFonts w:ascii="Times New Roman" w:hAnsi="Times New Roman"/>
          <w:b/>
          <w:bCs/>
          <w:w w:val="90"/>
          <w:sz w:val="24"/>
          <w:szCs w:val="24"/>
          <w:u w:val="single"/>
          <w:lang w:val="en-GB"/>
        </w:rPr>
      </w:pPr>
    </w:p>
    <w:p w:rsidR="00127B06" w:rsidRPr="00DD64AB" w:rsidRDefault="00127B06" w:rsidP="007E74E9">
      <w:pPr>
        <w:spacing w:after="0" w:line="216" w:lineRule="auto"/>
        <w:jc w:val="center"/>
        <w:rPr>
          <w:rFonts w:ascii="Times New Roman" w:hAnsi="Times New Roman"/>
          <w:b/>
          <w:bCs/>
          <w:w w:val="90"/>
          <w:sz w:val="24"/>
          <w:szCs w:val="24"/>
          <w:u w:val="single"/>
          <w:lang w:val="en-GB"/>
        </w:rPr>
      </w:pPr>
    </w:p>
    <w:sectPr w:rsidR="00127B06"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3248C"/>
    <w:rsid w:val="0004422B"/>
    <w:rsid w:val="00044E44"/>
    <w:rsid w:val="00045BDD"/>
    <w:rsid w:val="00046729"/>
    <w:rsid w:val="00050B16"/>
    <w:rsid w:val="00052475"/>
    <w:rsid w:val="00052722"/>
    <w:rsid w:val="00052F55"/>
    <w:rsid w:val="00054AA5"/>
    <w:rsid w:val="000602BD"/>
    <w:rsid w:val="00064CFF"/>
    <w:rsid w:val="000845C6"/>
    <w:rsid w:val="000C5C9B"/>
    <w:rsid w:val="000D790D"/>
    <w:rsid w:val="000E51E3"/>
    <w:rsid w:val="000E6642"/>
    <w:rsid w:val="000F0646"/>
    <w:rsid w:val="000F1EFF"/>
    <w:rsid w:val="000F7AA5"/>
    <w:rsid w:val="00104B37"/>
    <w:rsid w:val="00105B8A"/>
    <w:rsid w:val="00110D84"/>
    <w:rsid w:val="00112B22"/>
    <w:rsid w:val="00115B80"/>
    <w:rsid w:val="00122D52"/>
    <w:rsid w:val="00127463"/>
    <w:rsid w:val="00127B06"/>
    <w:rsid w:val="00137025"/>
    <w:rsid w:val="00151717"/>
    <w:rsid w:val="00155A8D"/>
    <w:rsid w:val="001721F4"/>
    <w:rsid w:val="0017788C"/>
    <w:rsid w:val="001809D3"/>
    <w:rsid w:val="00182919"/>
    <w:rsid w:val="00193AD5"/>
    <w:rsid w:val="001A0FDF"/>
    <w:rsid w:val="001A1FA6"/>
    <w:rsid w:val="001A2E50"/>
    <w:rsid w:val="001A3E04"/>
    <w:rsid w:val="001A4FA2"/>
    <w:rsid w:val="001B5119"/>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867A8"/>
    <w:rsid w:val="00291344"/>
    <w:rsid w:val="00296443"/>
    <w:rsid w:val="002A6B89"/>
    <w:rsid w:val="002B2E3E"/>
    <w:rsid w:val="002B6C7E"/>
    <w:rsid w:val="002C2A23"/>
    <w:rsid w:val="002C6B27"/>
    <w:rsid w:val="002D03D3"/>
    <w:rsid w:val="002D0684"/>
    <w:rsid w:val="002D20F2"/>
    <w:rsid w:val="002D6AB9"/>
    <w:rsid w:val="002F1120"/>
    <w:rsid w:val="002F3418"/>
    <w:rsid w:val="002F42FA"/>
    <w:rsid w:val="00303A95"/>
    <w:rsid w:val="00304EDD"/>
    <w:rsid w:val="00321D59"/>
    <w:rsid w:val="0032754A"/>
    <w:rsid w:val="00331E35"/>
    <w:rsid w:val="00334A4D"/>
    <w:rsid w:val="003361C5"/>
    <w:rsid w:val="003418CC"/>
    <w:rsid w:val="00344A8D"/>
    <w:rsid w:val="00344FE8"/>
    <w:rsid w:val="003542F4"/>
    <w:rsid w:val="00377B76"/>
    <w:rsid w:val="003805C6"/>
    <w:rsid w:val="003806AF"/>
    <w:rsid w:val="003A02FD"/>
    <w:rsid w:val="003A36E5"/>
    <w:rsid w:val="003A4E5C"/>
    <w:rsid w:val="003A52DC"/>
    <w:rsid w:val="003A6C07"/>
    <w:rsid w:val="003D0B19"/>
    <w:rsid w:val="003D3159"/>
    <w:rsid w:val="003D7BBA"/>
    <w:rsid w:val="003E374D"/>
    <w:rsid w:val="003F16DA"/>
    <w:rsid w:val="003F28B3"/>
    <w:rsid w:val="003F3E12"/>
    <w:rsid w:val="003F3E36"/>
    <w:rsid w:val="00404316"/>
    <w:rsid w:val="00404405"/>
    <w:rsid w:val="00410F1A"/>
    <w:rsid w:val="00414D9B"/>
    <w:rsid w:val="00417687"/>
    <w:rsid w:val="00417A0D"/>
    <w:rsid w:val="00422B26"/>
    <w:rsid w:val="00436E62"/>
    <w:rsid w:val="00442F8C"/>
    <w:rsid w:val="004470ED"/>
    <w:rsid w:val="0045039B"/>
    <w:rsid w:val="004665F4"/>
    <w:rsid w:val="00473FDB"/>
    <w:rsid w:val="004812AC"/>
    <w:rsid w:val="00482949"/>
    <w:rsid w:val="00482D58"/>
    <w:rsid w:val="00491741"/>
    <w:rsid w:val="00493968"/>
    <w:rsid w:val="0049549A"/>
    <w:rsid w:val="004A6010"/>
    <w:rsid w:val="004B0747"/>
    <w:rsid w:val="004B7D11"/>
    <w:rsid w:val="004C4AF6"/>
    <w:rsid w:val="004C6121"/>
    <w:rsid w:val="004C6142"/>
    <w:rsid w:val="004C777E"/>
    <w:rsid w:val="004D0EDE"/>
    <w:rsid w:val="004D3A17"/>
    <w:rsid w:val="004D3C48"/>
    <w:rsid w:val="004E2280"/>
    <w:rsid w:val="004E3A76"/>
    <w:rsid w:val="004F4600"/>
    <w:rsid w:val="004F6B5D"/>
    <w:rsid w:val="004F7181"/>
    <w:rsid w:val="00501B9A"/>
    <w:rsid w:val="00502879"/>
    <w:rsid w:val="0050418F"/>
    <w:rsid w:val="00507561"/>
    <w:rsid w:val="00511AD8"/>
    <w:rsid w:val="00511B91"/>
    <w:rsid w:val="00517026"/>
    <w:rsid w:val="005170D8"/>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1BFB"/>
    <w:rsid w:val="00593F44"/>
    <w:rsid w:val="005977CE"/>
    <w:rsid w:val="005A17E9"/>
    <w:rsid w:val="005A6281"/>
    <w:rsid w:val="005A6839"/>
    <w:rsid w:val="005C2D4D"/>
    <w:rsid w:val="005C5A6D"/>
    <w:rsid w:val="005C7494"/>
    <w:rsid w:val="005E38A7"/>
    <w:rsid w:val="005E4D43"/>
    <w:rsid w:val="005E594D"/>
    <w:rsid w:val="005E6B08"/>
    <w:rsid w:val="005F3A91"/>
    <w:rsid w:val="005F4A47"/>
    <w:rsid w:val="00611058"/>
    <w:rsid w:val="00611251"/>
    <w:rsid w:val="006122BF"/>
    <w:rsid w:val="00630469"/>
    <w:rsid w:val="006307DC"/>
    <w:rsid w:val="0063664D"/>
    <w:rsid w:val="006375FE"/>
    <w:rsid w:val="006505CD"/>
    <w:rsid w:val="00665E74"/>
    <w:rsid w:val="00674B74"/>
    <w:rsid w:val="00683295"/>
    <w:rsid w:val="006839F8"/>
    <w:rsid w:val="00685934"/>
    <w:rsid w:val="00692002"/>
    <w:rsid w:val="006A050A"/>
    <w:rsid w:val="006A6958"/>
    <w:rsid w:val="006B08B4"/>
    <w:rsid w:val="006B4552"/>
    <w:rsid w:val="006B75BE"/>
    <w:rsid w:val="006C1E04"/>
    <w:rsid w:val="006C2D97"/>
    <w:rsid w:val="006D7987"/>
    <w:rsid w:val="006E23FC"/>
    <w:rsid w:val="006E6B32"/>
    <w:rsid w:val="006E6EAE"/>
    <w:rsid w:val="006E74AC"/>
    <w:rsid w:val="006E7CD9"/>
    <w:rsid w:val="00700F93"/>
    <w:rsid w:val="00701195"/>
    <w:rsid w:val="007020F9"/>
    <w:rsid w:val="0070633E"/>
    <w:rsid w:val="00706968"/>
    <w:rsid w:val="007076FA"/>
    <w:rsid w:val="0073355F"/>
    <w:rsid w:val="007335DD"/>
    <w:rsid w:val="007367A8"/>
    <w:rsid w:val="00743619"/>
    <w:rsid w:val="007519DC"/>
    <w:rsid w:val="007530D1"/>
    <w:rsid w:val="00756171"/>
    <w:rsid w:val="00770F86"/>
    <w:rsid w:val="00791A39"/>
    <w:rsid w:val="007947A0"/>
    <w:rsid w:val="007A35F9"/>
    <w:rsid w:val="007B50C1"/>
    <w:rsid w:val="007B663E"/>
    <w:rsid w:val="007B7511"/>
    <w:rsid w:val="007C1D8C"/>
    <w:rsid w:val="007C2318"/>
    <w:rsid w:val="007C3FFA"/>
    <w:rsid w:val="007D5103"/>
    <w:rsid w:val="007D7093"/>
    <w:rsid w:val="007E048F"/>
    <w:rsid w:val="007E05D0"/>
    <w:rsid w:val="007E64A9"/>
    <w:rsid w:val="007E74E9"/>
    <w:rsid w:val="007E7EB5"/>
    <w:rsid w:val="007F636D"/>
    <w:rsid w:val="00801D03"/>
    <w:rsid w:val="00806137"/>
    <w:rsid w:val="00816FBE"/>
    <w:rsid w:val="00826AE6"/>
    <w:rsid w:val="00827320"/>
    <w:rsid w:val="008349D4"/>
    <w:rsid w:val="00836E72"/>
    <w:rsid w:val="00842FE8"/>
    <w:rsid w:val="00877241"/>
    <w:rsid w:val="0088136B"/>
    <w:rsid w:val="0088287E"/>
    <w:rsid w:val="00892F05"/>
    <w:rsid w:val="008A28AE"/>
    <w:rsid w:val="008B5712"/>
    <w:rsid w:val="008C12C1"/>
    <w:rsid w:val="008C5201"/>
    <w:rsid w:val="008D348E"/>
    <w:rsid w:val="008F16FF"/>
    <w:rsid w:val="008F33BD"/>
    <w:rsid w:val="008F45E3"/>
    <w:rsid w:val="008F47D7"/>
    <w:rsid w:val="008F70D8"/>
    <w:rsid w:val="0090187D"/>
    <w:rsid w:val="00902809"/>
    <w:rsid w:val="00902B39"/>
    <w:rsid w:val="00913232"/>
    <w:rsid w:val="009136A3"/>
    <w:rsid w:val="00915682"/>
    <w:rsid w:val="009315EA"/>
    <w:rsid w:val="0093514D"/>
    <w:rsid w:val="0094651C"/>
    <w:rsid w:val="00952EBC"/>
    <w:rsid w:val="00967138"/>
    <w:rsid w:val="00971FED"/>
    <w:rsid w:val="00972435"/>
    <w:rsid w:val="00975510"/>
    <w:rsid w:val="0099272E"/>
    <w:rsid w:val="009B0911"/>
    <w:rsid w:val="009B1355"/>
    <w:rsid w:val="009B3C4C"/>
    <w:rsid w:val="009C0954"/>
    <w:rsid w:val="009C1A26"/>
    <w:rsid w:val="009C519B"/>
    <w:rsid w:val="009D4B6E"/>
    <w:rsid w:val="009E6B01"/>
    <w:rsid w:val="009F6085"/>
    <w:rsid w:val="00A00950"/>
    <w:rsid w:val="00A1298A"/>
    <w:rsid w:val="00A2591B"/>
    <w:rsid w:val="00A33F66"/>
    <w:rsid w:val="00A37E7B"/>
    <w:rsid w:val="00A41875"/>
    <w:rsid w:val="00A44456"/>
    <w:rsid w:val="00A45A3B"/>
    <w:rsid w:val="00A6387C"/>
    <w:rsid w:val="00A63F88"/>
    <w:rsid w:val="00A756C0"/>
    <w:rsid w:val="00A772D7"/>
    <w:rsid w:val="00A80419"/>
    <w:rsid w:val="00A83AFF"/>
    <w:rsid w:val="00A861BD"/>
    <w:rsid w:val="00A86B1D"/>
    <w:rsid w:val="00AB2A76"/>
    <w:rsid w:val="00AB2ED8"/>
    <w:rsid w:val="00AC58BA"/>
    <w:rsid w:val="00AD2C70"/>
    <w:rsid w:val="00AD5FC2"/>
    <w:rsid w:val="00AD6E91"/>
    <w:rsid w:val="00AF6173"/>
    <w:rsid w:val="00B00E7C"/>
    <w:rsid w:val="00B043D7"/>
    <w:rsid w:val="00B06B90"/>
    <w:rsid w:val="00B07F53"/>
    <w:rsid w:val="00B12946"/>
    <w:rsid w:val="00B16F69"/>
    <w:rsid w:val="00B24E6B"/>
    <w:rsid w:val="00B31772"/>
    <w:rsid w:val="00B429EF"/>
    <w:rsid w:val="00B479C4"/>
    <w:rsid w:val="00B536CB"/>
    <w:rsid w:val="00B7710C"/>
    <w:rsid w:val="00B803DC"/>
    <w:rsid w:val="00B831D9"/>
    <w:rsid w:val="00B84675"/>
    <w:rsid w:val="00B904D4"/>
    <w:rsid w:val="00B962AC"/>
    <w:rsid w:val="00BA27C5"/>
    <w:rsid w:val="00BA58D1"/>
    <w:rsid w:val="00BA5E6B"/>
    <w:rsid w:val="00BB676F"/>
    <w:rsid w:val="00BC1D85"/>
    <w:rsid w:val="00BC588D"/>
    <w:rsid w:val="00BD4367"/>
    <w:rsid w:val="00BE2B1E"/>
    <w:rsid w:val="00C019CB"/>
    <w:rsid w:val="00C01BB7"/>
    <w:rsid w:val="00C15DA0"/>
    <w:rsid w:val="00C27473"/>
    <w:rsid w:val="00C3647C"/>
    <w:rsid w:val="00C45A27"/>
    <w:rsid w:val="00C470B2"/>
    <w:rsid w:val="00C4738C"/>
    <w:rsid w:val="00C64A5A"/>
    <w:rsid w:val="00C7197D"/>
    <w:rsid w:val="00C73F78"/>
    <w:rsid w:val="00C844B1"/>
    <w:rsid w:val="00C86709"/>
    <w:rsid w:val="00C90B38"/>
    <w:rsid w:val="00C938CD"/>
    <w:rsid w:val="00C9668B"/>
    <w:rsid w:val="00C979BF"/>
    <w:rsid w:val="00CA6B43"/>
    <w:rsid w:val="00CA71E2"/>
    <w:rsid w:val="00CB4130"/>
    <w:rsid w:val="00CB423F"/>
    <w:rsid w:val="00CB5A26"/>
    <w:rsid w:val="00CB5A94"/>
    <w:rsid w:val="00CC18A8"/>
    <w:rsid w:val="00CD0580"/>
    <w:rsid w:val="00CD0CEB"/>
    <w:rsid w:val="00CE0ECC"/>
    <w:rsid w:val="00CE7521"/>
    <w:rsid w:val="00CF003F"/>
    <w:rsid w:val="00CF1A83"/>
    <w:rsid w:val="00CF317C"/>
    <w:rsid w:val="00D00FAC"/>
    <w:rsid w:val="00D0160F"/>
    <w:rsid w:val="00D0168F"/>
    <w:rsid w:val="00D20E51"/>
    <w:rsid w:val="00D23755"/>
    <w:rsid w:val="00D35499"/>
    <w:rsid w:val="00D403D9"/>
    <w:rsid w:val="00D45538"/>
    <w:rsid w:val="00D77A61"/>
    <w:rsid w:val="00D80D3B"/>
    <w:rsid w:val="00D92FB9"/>
    <w:rsid w:val="00DA08C5"/>
    <w:rsid w:val="00DA7466"/>
    <w:rsid w:val="00DB7C51"/>
    <w:rsid w:val="00DC5A65"/>
    <w:rsid w:val="00DC77A0"/>
    <w:rsid w:val="00DD649E"/>
    <w:rsid w:val="00DD64AB"/>
    <w:rsid w:val="00DD6613"/>
    <w:rsid w:val="00DE6A66"/>
    <w:rsid w:val="00E033AC"/>
    <w:rsid w:val="00E102EC"/>
    <w:rsid w:val="00E14A71"/>
    <w:rsid w:val="00E23201"/>
    <w:rsid w:val="00E2526B"/>
    <w:rsid w:val="00E26352"/>
    <w:rsid w:val="00E3563F"/>
    <w:rsid w:val="00E37277"/>
    <w:rsid w:val="00E41A95"/>
    <w:rsid w:val="00E54DC5"/>
    <w:rsid w:val="00E571C1"/>
    <w:rsid w:val="00E57E92"/>
    <w:rsid w:val="00E60753"/>
    <w:rsid w:val="00E61257"/>
    <w:rsid w:val="00E6786C"/>
    <w:rsid w:val="00E71A56"/>
    <w:rsid w:val="00E80466"/>
    <w:rsid w:val="00E869EC"/>
    <w:rsid w:val="00E86E2F"/>
    <w:rsid w:val="00EA097A"/>
    <w:rsid w:val="00EC1DD7"/>
    <w:rsid w:val="00EC5A17"/>
    <w:rsid w:val="00ED1A80"/>
    <w:rsid w:val="00ED42D4"/>
    <w:rsid w:val="00EE18B8"/>
    <w:rsid w:val="00EF3750"/>
    <w:rsid w:val="00F00E53"/>
    <w:rsid w:val="00F02066"/>
    <w:rsid w:val="00F0784F"/>
    <w:rsid w:val="00F131C1"/>
    <w:rsid w:val="00F14268"/>
    <w:rsid w:val="00F148DA"/>
    <w:rsid w:val="00F1576D"/>
    <w:rsid w:val="00F3214F"/>
    <w:rsid w:val="00F374D2"/>
    <w:rsid w:val="00F50090"/>
    <w:rsid w:val="00F5485E"/>
    <w:rsid w:val="00F73728"/>
    <w:rsid w:val="00F743C2"/>
    <w:rsid w:val="00F77299"/>
    <w:rsid w:val="00F80D80"/>
    <w:rsid w:val="00F86556"/>
    <w:rsid w:val="00F96BFE"/>
    <w:rsid w:val="00F97DC2"/>
    <w:rsid w:val="00FA2D34"/>
    <w:rsid w:val="00FA60F3"/>
    <w:rsid w:val="00FA67CF"/>
    <w:rsid w:val="00FB067E"/>
    <w:rsid w:val="00FB1C5D"/>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224</TotalTime>
  <Pages>14</Pages>
  <Words>4462</Words>
  <Characters>25435</Characters>
  <Application>Microsoft Office Outlook</Application>
  <DocSecurity>0</DocSecurity>
  <Lines>0</Lines>
  <Paragraphs>0</Paragraphs>
  <ScaleCrop>false</ScaleCrop>
  <Company>University at Buffalo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148</cp:revision>
  <cp:lastPrinted>2020-08-13T06:26:00Z</cp:lastPrinted>
  <dcterms:created xsi:type="dcterms:W3CDTF">2020-06-26T05:45:00Z</dcterms:created>
  <dcterms:modified xsi:type="dcterms:W3CDTF">2020-08-13T06:51:00Z</dcterms:modified>
</cp:coreProperties>
</file>