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Pr="00DD64AB" w:rsidRDefault="00141AC7" w:rsidP="00005B01">
      <w:pPr>
        <w:spacing w:after="0" w:line="216" w:lineRule="auto"/>
        <w:jc w:val="center"/>
        <w:rPr>
          <w:rFonts w:ascii="Times New Roman" w:hAnsi="Times New Roman"/>
          <w:b/>
          <w:bCs/>
          <w:w w:val="90"/>
          <w:sz w:val="24"/>
          <w:szCs w:val="24"/>
          <w:u w:val="single"/>
          <w:lang w:val="en-GB"/>
        </w:rPr>
      </w:pPr>
    </w:p>
    <w:p w:rsidR="00141AC7" w:rsidRPr="00DD64AB" w:rsidRDefault="00141AC7"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41AC7" w:rsidRPr="00DD64AB" w:rsidRDefault="00141AC7" w:rsidP="00005B01">
      <w:pPr>
        <w:spacing w:after="0" w:line="216" w:lineRule="auto"/>
        <w:jc w:val="center"/>
        <w:rPr>
          <w:rFonts w:ascii="Times New Roman" w:hAnsi="Times New Roman"/>
          <w:b/>
          <w:bCs/>
          <w:sz w:val="24"/>
          <w:szCs w:val="24"/>
          <w:u w:val="single"/>
          <w:lang w:val="en-GB"/>
        </w:rPr>
      </w:pPr>
    </w:p>
    <w:p w:rsidR="00141AC7" w:rsidRPr="00DD64AB" w:rsidRDefault="00141AC7"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22</w:t>
      </w:r>
      <w:r w:rsidRPr="000E4CC5">
        <w:rPr>
          <w:rFonts w:ascii="Times New Roman" w:hAnsi="Times New Roman"/>
          <w:sz w:val="24"/>
          <w:szCs w:val="24"/>
          <w:vertAlign w:val="superscript"/>
        </w:rPr>
        <w:t>nd</w:t>
      </w:r>
      <w:r>
        <w:rPr>
          <w:rFonts w:ascii="Times New Roman" w:hAnsi="Times New Roman"/>
          <w:sz w:val="24"/>
          <w:szCs w:val="24"/>
        </w:rPr>
        <w:t xml:space="preserve">   </w:t>
      </w:r>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Pr>
          <w:rFonts w:ascii="Times New Roman" w:hAnsi="Times New Roman"/>
          <w:color w:val="000000"/>
          <w:sz w:val="24"/>
          <w:szCs w:val="24"/>
        </w:rPr>
        <w:t xml:space="preserve">September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41AC7" w:rsidRDefault="00141AC7"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41AC7" w:rsidRDefault="00141AC7" w:rsidP="00005B01">
      <w:pPr>
        <w:autoSpaceDE w:val="0"/>
        <w:autoSpaceDN w:val="0"/>
        <w:adjustRightInd w:val="0"/>
        <w:spacing w:after="0" w:line="216" w:lineRule="auto"/>
        <w:jc w:val="center"/>
        <w:rPr>
          <w:rFonts w:ascii="Times New Roman" w:hAnsi="Times New Roman"/>
          <w:b/>
          <w:bCs/>
          <w:sz w:val="24"/>
          <w:szCs w:val="24"/>
          <w:lang w:val="en-GB"/>
        </w:rPr>
      </w:pPr>
    </w:p>
    <w:p w:rsidR="00141AC7" w:rsidRDefault="00141AC7"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41AC7" w:rsidRDefault="00141AC7" w:rsidP="00005B01">
      <w:pPr>
        <w:autoSpaceDE w:val="0"/>
        <w:autoSpaceDN w:val="0"/>
        <w:adjustRightInd w:val="0"/>
        <w:spacing w:after="0" w:line="216" w:lineRule="auto"/>
        <w:jc w:val="center"/>
        <w:rPr>
          <w:rFonts w:ascii="Times New Roman" w:hAnsi="Times New Roman"/>
          <w:b/>
          <w:bCs/>
          <w:sz w:val="24"/>
          <w:szCs w:val="24"/>
          <w:lang w:val="en-GB"/>
        </w:rPr>
      </w:pPr>
    </w:p>
    <w:p w:rsidR="00141AC7" w:rsidRDefault="00141AC7" w:rsidP="00005B01">
      <w:pPr>
        <w:autoSpaceDE w:val="0"/>
        <w:autoSpaceDN w:val="0"/>
        <w:adjustRightInd w:val="0"/>
        <w:spacing w:after="0" w:line="216" w:lineRule="auto"/>
        <w:rPr>
          <w:rFonts w:ascii="Times New Roman" w:hAnsi="Times New Roman"/>
          <w:b/>
          <w:sz w:val="26"/>
          <w:szCs w:val="26"/>
        </w:rPr>
      </w:pPr>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  </w:t>
      </w:r>
      <w:r w:rsidRPr="008F70D8">
        <w:rPr>
          <w:rFonts w:ascii="Times New Roman" w:hAnsi="Times New Roman"/>
          <w:b/>
          <w:bCs/>
          <w:w w:val="121"/>
        </w:rPr>
        <w:t xml:space="preserve">M/s. </w:t>
      </w:r>
      <w:r>
        <w:rPr>
          <w:rFonts w:ascii="Times New Roman" w:hAnsi="Times New Roman"/>
          <w:b/>
          <w:bCs/>
          <w:w w:val="121"/>
        </w:rPr>
        <w:t>SUPREETH Enterprises, Bangalore.</w:t>
      </w:r>
      <w:r>
        <w:rPr>
          <w:rFonts w:ascii="Times New Roman" w:hAnsi="Times New Roman"/>
          <w:b/>
          <w:sz w:val="26"/>
          <w:szCs w:val="26"/>
        </w:rPr>
        <w:t xml:space="preserve"> </w:t>
      </w:r>
    </w:p>
    <w:p w:rsidR="00141AC7" w:rsidRPr="002D20F2" w:rsidRDefault="00141AC7" w:rsidP="00005B01">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r w:rsidRPr="002D20F2">
        <w:rPr>
          <w:rFonts w:ascii="Times New Roman" w:hAnsi="Times New Roman"/>
          <w:b/>
          <w:bCs/>
          <w:sz w:val="24"/>
          <w:szCs w:val="24"/>
          <w:lang w:val="en-GB"/>
        </w:rPr>
        <w:t>(Second Party).</w:t>
      </w:r>
    </w:p>
    <w:p w:rsidR="00141AC7" w:rsidRPr="00DD64AB" w:rsidRDefault="00141AC7" w:rsidP="00005B01">
      <w:pPr>
        <w:autoSpaceDE w:val="0"/>
        <w:autoSpaceDN w:val="0"/>
        <w:adjustRightInd w:val="0"/>
        <w:spacing w:after="0" w:line="216" w:lineRule="auto"/>
        <w:rPr>
          <w:rFonts w:ascii="Times New Roman" w:hAnsi="Times New Roman"/>
          <w:b/>
          <w:sz w:val="24"/>
          <w:szCs w:val="24"/>
        </w:rPr>
      </w:pPr>
    </w:p>
    <w:p w:rsidR="00141AC7" w:rsidRDefault="00141AC7" w:rsidP="00005B01">
      <w:pPr>
        <w:pStyle w:val="PlainText"/>
        <w:spacing w:line="216" w:lineRule="auto"/>
        <w:jc w:val="both"/>
        <w:rPr>
          <w:rFonts w:ascii="Times New Roman" w:hAnsi="Times New Roman"/>
          <w:b/>
          <w:bCs/>
          <w:sz w:val="24"/>
          <w:szCs w:val="24"/>
        </w:rPr>
      </w:pPr>
    </w:p>
    <w:p w:rsidR="00141AC7" w:rsidRDefault="00141AC7" w:rsidP="00005B01">
      <w:pPr>
        <w:pStyle w:val="PlainText"/>
        <w:spacing w:line="216" w:lineRule="auto"/>
        <w:jc w:val="both"/>
        <w:rPr>
          <w:rFonts w:ascii="Times New Roman" w:hAnsi="Times New Roman"/>
          <w:b/>
          <w:bCs/>
          <w:sz w:val="24"/>
          <w:szCs w:val="24"/>
        </w:rPr>
      </w:pPr>
    </w:p>
    <w:p w:rsidR="00141AC7" w:rsidRPr="00DD64AB" w:rsidRDefault="00141AC7"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 xml:space="preserve">2nd FLOOR, TTMC “A” BLOCK BMTC, SHANTI NAGAR K.H.ROAD,  Bangalore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41AC7" w:rsidRPr="00DD64AB" w:rsidRDefault="00141AC7" w:rsidP="00005B01">
      <w:pPr>
        <w:pStyle w:val="PlainText"/>
        <w:rPr>
          <w:rFonts w:ascii="Times New Roman" w:hAnsi="Times New Roman"/>
          <w:b/>
          <w:sz w:val="24"/>
          <w:szCs w:val="24"/>
        </w:rPr>
      </w:pPr>
    </w:p>
    <w:p w:rsidR="00141AC7" w:rsidRPr="00DD64AB" w:rsidRDefault="00141AC7"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41AC7" w:rsidRPr="00DD64AB" w:rsidRDefault="00141AC7" w:rsidP="00005B01">
      <w:pPr>
        <w:pStyle w:val="PlainText"/>
        <w:jc w:val="center"/>
        <w:rPr>
          <w:rFonts w:ascii="Times New Roman" w:hAnsi="Times New Roman"/>
          <w:b/>
          <w:sz w:val="24"/>
          <w:szCs w:val="24"/>
        </w:rPr>
      </w:pPr>
    </w:p>
    <w:p w:rsidR="00141AC7" w:rsidRPr="00DD64AB" w:rsidRDefault="00141AC7" w:rsidP="00005B01">
      <w:pPr>
        <w:pStyle w:val="BodyText"/>
      </w:pPr>
      <w:r w:rsidRPr="00052722">
        <w:rPr>
          <w:w w:val="121"/>
        </w:rPr>
        <w:t>M/s.</w:t>
      </w:r>
      <w:r w:rsidRPr="00C90B38">
        <w:rPr>
          <w:b/>
          <w:sz w:val="26"/>
          <w:szCs w:val="26"/>
        </w:rPr>
        <w:t xml:space="preserve"> </w:t>
      </w:r>
      <w:r>
        <w:rPr>
          <w:b/>
          <w:bCs/>
          <w:w w:val="121"/>
        </w:rPr>
        <w:t>SUPREETH Enterprises,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at No. #201, Basava Nilaya, 2</w:t>
      </w:r>
      <w:r w:rsidRPr="00B824DB">
        <w:rPr>
          <w:w w:val="121"/>
          <w:vertAlign w:val="superscript"/>
        </w:rPr>
        <w:t>nd</w:t>
      </w:r>
      <w:r>
        <w:rPr>
          <w:w w:val="121"/>
        </w:rPr>
        <w:t xml:space="preserve"> Cross, Muneshwara Block, Mahalakshmi Layout,         Bangalore-560086. </w:t>
      </w:r>
      <w:r w:rsidRPr="00DD64AB">
        <w:t xml:space="preserve">herein referred to as a </w:t>
      </w:r>
      <w:r w:rsidRPr="00DD64AB">
        <w:rPr>
          <w:b/>
          <w:bCs/>
        </w:rPr>
        <w:t>‘Empanelled Service Provider for outsourcing of Manpower staffing’</w:t>
      </w:r>
      <w:r w:rsidRPr="00DD64AB">
        <w:t xml:space="preserve"> represented by </w:t>
      </w:r>
      <w:r>
        <w:t xml:space="preserve">Smt. T.M. Shobha W/o N.C. Prakash aged about 48 years residing at </w:t>
      </w:r>
      <w:r>
        <w:rPr>
          <w:w w:val="121"/>
        </w:rPr>
        <w:t>201, Basava Nilaya, 2</w:t>
      </w:r>
      <w:r w:rsidRPr="00B824DB">
        <w:rPr>
          <w:w w:val="121"/>
          <w:vertAlign w:val="superscript"/>
        </w:rPr>
        <w:t>nd</w:t>
      </w:r>
      <w:r>
        <w:rPr>
          <w:w w:val="121"/>
        </w:rPr>
        <w:t xml:space="preserve"> Cross, Muneshwara Block, Mahalakshmi Layout, Bangalore-560086, and has authorized through GENERAL POWER OF ATTORNEY vide dated: 19-07-2006 to Sri. T.M. Basavaraju S/o T.H. Mahalingappa aged about 45 years working as Manager of the firm and having </w:t>
      </w:r>
      <w:r w:rsidRPr="00DD64AB">
        <w:t xml:space="preserve">PAN NO: </w:t>
      </w:r>
      <w:r>
        <w:t>ATNPS9450J  Aadhaar/UIDAI No.870886259443 and</w:t>
      </w:r>
      <w:r w:rsidRPr="00DD64AB">
        <w:t xml:space="preserve"> </w:t>
      </w:r>
      <w:r>
        <w:t xml:space="preserve">GSTIN: 29ATNPS9450J1ZQ residing </w:t>
      </w:r>
      <w:r>
        <w:rPr>
          <w:w w:val="121"/>
        </w:rPr>
        <w:t xml:space="preserve"> at #502, 8</w:t>
      </w:r>
      <w:r w:rsidRPr="000623CC">
        <w:rPr>
          <w:w w:val="121"/>
          <w:vertAlign w:val="superscript"/>
        </w:rPr>
        <w:t>th</w:t>
      </w:r>
      <w:r>
        <w:rPr>
          <w:w w:val="121"/>
        </w:rPr>
        <w:t xml:space="preserve"> Cross, Bhavani Nagar, Railway layout, 1</w:t>
      </w:r>
      <w:r w:rsidRPr="000623CC">
        <w:rPr>
          <w:w w:val="121"/>
          <w:vertAlign w:val="superscript"/>
        </w:rPr>
        <w:t>st</w:t>
      </w:r>
      <w:r>
        <w:rPr>
          <w:w w:val="121"/>
        </w:rPr>
        <w:t xml:space="preserve"> stage, Ullal Main Road, Bangalore-560056.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41AC7" w:rsidRPr="00DD64AB" w:rsidRDefault="00141AC7" w:rsidP="00005B01">
      <w:pPr>
        <w:tabs>
          <w:tab w:val="left" w:pos="5705"/>
        </w:tabs>
        <w:spacing w:after="0" w:line="240" w:lineRule="auto"/>
        <w:rPr>
          <w:rFonts w:ascii="Times New Roman" w:hAnsi="Times New Roman"/>
          <w:sz w:val="24"/>
          <w:szCs w:val="24"/>
        </w:rPr>
      </w:pPr>
    </w:p>
    <w:p w:rsidR="00141AC7" w:rsidRPr="00291344" w:rsidRDefault="00141AC7" w:rsidP="00005B01">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SUPREETH Enterprises</w:t>
      </w:r>
      <w:r w:rsidRPr="00CB4130">
        <w:rPr>
          <w:rFonts w:ascii="Times New Roman" w:hAnsi="Times New Roman"/>
          <w:b/>
          <w:bCs/>
          <w:w w:val="121"/>
        </w:rPr>
        <w:t>, Bangalore</w:t>
      </w:r>
      <w:r>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D.D. No.513586 </w:t>
      </w:r>
      <w:r w:rsidRPr="00291344">
        <w:rPr>
          <w:rFonts w:ascii="Times New Roman" w:hAnsi="Times New Roman"/>
          <w:sz w:val="24"/>
          <w:szCs w:val="24"/>
        </w:rPr>
        <w:t>dated :</w:t>
      </w:r>
      <w:r>
        <w:rPr>
          <w:rFonts w:ascii="Times New Roman" w:hAnsi="Times New Roman"/>
          <w:sz w:val="24"/>
          <w:szCs w:val="24"/>
        </w:rPr>
        <w:t xml:space="preserve">       29-07-2020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D.D. No.144618 dated:              22-04-2019, for Rs. 1,32,741/-and D.D. No.513585 date:29-07-2020 for Rs. 2,500/- , Total Amount of Security Deposit, Rs.1,35,241/-towards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19</w:t>
      </w:r>
      <w:r w:rsidRPr="00291344">
        <w:rPr>
          <w:rFonts w:ascii="Times New Roman" w:hAnsi="Times New Roman"/>
          <w:b/>
          <w:bCs/>
          <w:sz w:val="24"/>
          <w:szCs w:val="24"/>
        </w:rPr>
        <w:t>-</w:t>
      </w:r>
      <w:r>
        <w:rPr>
          <w:rFonts w:ascii="Times New Roman" w:hAnsi="Times New Roman"/>
          <w:b/>
          <w:bCs/>
          <w:sz w:val="24"/>
          <w:szCs w:val="24"/>
        </w:rPr>
        <w:t xml:space="preserve">03-2020 </w:t>
      </w:r>
      <w:r w:rsidRPr="00291344">
        <w:rPr>
          <w:rFonts w:ascii="Times New Roman" w:hAnsi="Times New Roman"/>
          <w:b/>
          <w:bCs/>
          <w:sz w:val="24"/>
          <w:szCs w:val="24"/>
        </w:rPr>
        <w:t xml:space="preserve"> to </w:t>
      </w:r>
      <w:r>
        <w:rPr>
          <w:rFonts w:ascii="Times New Roman" w:hAnsi="Times New Roman"/>
          <w:b/>
          <w:bCs/>
          <w:sz w:val="24"/>
          <w:szCs w:val="24"/>
        </w:rPr>
        <w:t xml:space="preserve"> 18</w:t>
      </w:r>
      <w:r w:rsidRPr="00291344">
        <w:rPr>
          <w:rFonts w:ascii="Times New Roman" w:hAnsi="Times New Roman"/>
          <w:b/>
          <w:bCs/>
          <w:sz w:val="24"/>
          <w:szCs w:val="24"/>
        </w:rPr>
        <w:t>-</w:t>
      </w:r>
      <w:r>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r w:rsidRPr="00291344">
        <w:rPr>
          <w:rFonts w:ascii="Times New Roman" w:hAnsi="Times New Roman"/>
          <w:sz w:val="24"/>
          <w:szCs w:val="24"/>
        </w:rPr>
        <w:t xml:space="preserve"> </w:t>
      </w:r>
    </w:p>
    <w:p w:rsidR="00141AC7" w:rsidRPr="00291344" w:rsidRDefault="00141AC7" w:rsidP="00005B01">
      <w:pPr>
        <w:pStyle w:val="BodyTextIndent2"/>
        <w:spacing w:after="0" w:line="240" w:lineRule="auto"/>
        <w:ind w:left="0"/>
        <w:rPr>
          <w:rFonts w:ascii="Times New Roman" w:hAnsi="Times New Roman"/>
          <w:sz w:val="24"/>
          <w:szCs w:val="24"/>
        </w:rPr>
      </w:pPr>
    </w:p>
    <w:p w:rsidR="00141AC7" w:rsidRPr="00DD64AB" w:rsidRDefault="00141AC7"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41AC7" w:rsidRDefault="00141AC7"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41AC7" w:rsidRPr="00303A95" w:rsidRDefault="00141AC7" w:rsidP="00005B01">
      <w:pPr>
        <w:spacing w:after="0"/>
        <w:ind w:left="360"/>
        <w:jc w:val="both"/>
        <w:rPr>
          <w:rFonts w:ascii="Times New Roman" w:hAnsi="Times New Roman"/>
          <w:sz w:val="24"/>
          <w:szCs w:val="24"/>
          <w:lang w:val="en-GB" w:eastAsia="en-GB"/>
        </w:rPr>
      </w:pP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KEONICS/First Party focuses on setting up world-class infrastructure for the electronics </w:t>
      </w:r>
      <w:r>
        <w:rPr>
          <w:rFonts w:ascii="Times New Roman" w:hAnsi="Times New Roman"/>
          <w:sz w:val="24"/>
          <w:szCs w:val="24"/>
          <w:lang w:val="en-GB" w:eastAsia="en-GB"/>
        </w:rPr>
        <w:t xml:space="preserve"> </w:t>
      </w: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and IT related industries in the state. Aimed at providing a platform for these industries </w:t>
      </w:r>
      <w:r>
        <w:rPr>
          <w:rFonts w:ascii="Times New Roman" w:hAnsi="Times New Roman"/>
          <w:sz w:val="24"/>
          <w:szCs w:val="24"/>
          <w:lang w:val="en-GB" w:eastAsia="en-GB"/>
        </w:rPr>
        <w:t xml:space="preserve">  </w:t>
      </w: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to operate from, it works with Software Technology Parks of India to develop the </w:t>
      </w:r>
    </w:p>
    <w:p w:rsidR="00141AC7" w:rsidRPr="00303A95"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estates, provide connectivity and administer export-oriented schemes.</w:t>
      </w:r>
    </w:p>
    <w:p w:rsidR="00141AC7" w:rsidRPr="00DD64AB" w:rsidRDefault="00141AC7" w:rsidP="00005B01">
      <w:pPr>
        <w:pStyle w:val="ListParagraph"/>
        <w:spacing w:after="0"/>
        <w:jc w:val="left"/>
        <w:rPr>
          <w:rFonts w:ascii="Times New Roman" w:hAnsi="Times New Roman"/>
          <w:sz w:val="24"/>
          <w:szCs w:val="24"/>
          <w:lang w:val="en-GB" w:eastAsia="en-GB"/>
        </w:rPr>
      </w:pP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 xml:space="preserve">KEONICS / First Party is in IT solutions spanning the areas of ERP solutions, web </w:t>
      </w: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portals, software development, IT consultancy, IT training and networking and </w:t>
      </w: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manpower staffing. And has a strong team of professionals possessing adequate skill sets </w:t>
      </w:r>
    </w:p>
    <w:p w:rsidR="00141AC7" w:rsidRDefault="00141AC7"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in the areas of networking and IT solutions, and staffing of manpower to its customers.</w:t>
      </w:r>
    </w:p>
    <w:p w:rsidR="00141AC7" w:rsidRPr="009B1355" w:rsidRDefault="00141AC7" w:rsidP="009B1355">
      <w:pPr>
        <w:spacing w:after="0"/>
        <w:rPr>
          <w:rFonts w:ascii="Times New Roman" w:hAnsi="Times New Roman"/>
          <w:b/>
          <w:sz w:val="24"/>
          <w:szCs w:val="24"/>
        </w:rPr>
      </w:pPr>
    </w:p>
    <w:p w:rsidR="00141AC7" w:rsidRPr="00DD64AB" w:rsidRDefault="00141AC7"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41AC7" w:rsidRPr="00DD64AB" w:rsidRDefault="00141AC7"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41AC7" w:rsidRPr="00DD64AB" w:rsidRDefault="00141AC7"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41AC7" w:rsidRPr="00DD64AB" w:rsidRDefault="00141AC7"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41AC7" w:rsidRPr="00F14268" w:rsidRDefault="00141AC7" w:rsidP="00005B01">
      <w:pPr>
        <w:autoSpaceDE w:val="0"/>
        <w:autoSpaceDN w:val="0"/>
        <w:adjustRightInd w:val="0"/>
        <w:spacing w:after="0"/>
        <w:rPr>
          <w:rFonts w:ascii="Times New Roman" w:hAnsi="Times New Roman"/>
          <w:b/>
          <w:bCs/>
          <w:sz w:val="16"/>
          <w:szCs w:val="16"/>
          <w:lang w:val="en-GB"/>
        </w:rPr>
      </w:pPr>
    </w:p>
    <w:p w:rsidR="00141AC7" w:rsidRPr="00DD64AB" w:rsidRDefault="00141AC7"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41AC7" w:rsidRDefault="00141AC7"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41AC7" w:rsidRPr="00DD64AB" w:rsidRDefault="00141AC7" w:rsidP="00005B01">
      <w:pPr>
        <w:spacing w:after="0"/>
        <w:ind w:left="360"/>
        <w:rPr>
          <w:rFonts w:ascii="Times New Roman" w:hAnsi="Times New Roman"/>
          <w:sz w:val="24"/>
          <w:szCs w:val="24"/>
          <w:lang w:val="en-GB"/>
        </w:rPr>
      </w:pPr>
    </w:p>
    <w:p w:rsidR="00141AC7" w:rsidRPr="00DD64AB" w:rsidRDefault="00141AC7"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41AC7" w:rsidRPr="00DD64AB" w:rsidRDefault="00141AC7" w:rsidP="00005B01">
      <w:pPr>
        <w:pStyle w:val="ListParagraph"/>
        <w:spacing w:after="0"/>
        <w:rPr>
          <w:rFonts w:ascii="Times New Roman" w:hAnsi="Times New Roman"/>
          <w:sz w:val="24"/>
          <w:szCs w:val="24"/>
          <w:lang w:val="en-GB"/>
        </w:rPr>
      </w:pP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41AC7"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41AC7" w:rsidRDefault="00141AC7" w:rsidP="00005B01">
      <w:pPr>
        <w:pStyle w:val="ListParagraph"/>
        <w:autoSpaceDE w:val="0"/>
        <w:autoSpaceDN w:val="0"/>
        <w:adjustRightInd w:val="0"/>
        <w:spacing w:after="0"/>
        <w:rPr>
          <w:rFonts w:ascii="Times New Roman" w:hAnsi="Times New Roman"/>
          <w:sz w:val="24"/>
          <w:szCs w:val="24"/>
          <w:lang w:val="en-GB"/>
        </w:rPr>
      </w:pPr>
    </w:p>
    <w:p w:rsidR="00141AC7" w:rsidRPr="00DD64AB" w:rsidRDefault="00141AC7" w:rsidP="00005B01">
      <w:pPr>
        <w:pStyle w:val="ListParagraph"/>
        <w:autoSpaceDE w:val="0"/>
        <w:autoSpaceDN w:val="0"/>
        <w:adjustRightInd w:val="0"/>
        <w:spacing w:after="0"/>
        <w:rPr>
          <w:rFonts w:ascii="Times New Roman" w:hAnsi="Times New Roman"/>
          <w:sz w:val="24"/>
          <w:szCs w:val="24"/>
          <w:lang w:val="en-GB"/>
        </w:rPr>
      </w:pP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41AC7" w:rsidRPr="00DD64AB" w:rsidRDefault="00141AC7" w:rsidP="00005B01">
      <w:pPr>
        <w:pStyle w:val="ListParagraph"/>
        <w:autoSpaceDE w:val="0"/>
        <w:autoSpaceDN w:val="0"/>
        <w:adjustRightInd w:val="0"/>
        <w:spacing w:after="0"/>
        <w:rPr>
          <w:rFonts w:ascii="Times New Roman" w:hAnsi="Times New Roman"/>
          <w:sz w:val="24"/>
          <w:szCs w:val="24"/>
          <w:lang w:val="en-GB"/>
        </w:rPr>
      </w:pP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41AC7" w:rsidRPr="00DD64AB" w:rsidRDefault="00141AC7"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41AC7" w:rsidRPr="00DD64AB" w:rsidRDefault="00141AC7" w:rsidP="00005B01">
      <w:pPr>
        <w:autoSpaceDE w:val="0"/>
        <w:autoSpaceDN w:val="0"/>
        <w:adjustRightInd w:val="0"/>
        <w:spacing w:after="0"/>
        <w:ind w:left="360"/>
        <w:rPr>
          <w:rFonts w:ascii="Times New Roman" w:hAnsi="Times New Roman"/>
          <w:sz w:val="24"/>
          <w:szCs w:val="24"/>
          <w:lang w:val="en-GB"/>
        </w:rPr>
      </w:pPr>
    </w:p>
    <w:p w:rsidR="00141AC7" w:rsidRPr="00DD64AB" w:rsidRDefault="00141AC7"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41AC7" w:rsidRPr="00DD64AB" w:rsidRDefault="00141AC7"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41AC7" w:rsidRPr="00DD64AB" w:rsidRDefault="00141AC7"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41AC7" w:rsidRPr="00DD64AB" w:rsidRDefault="00141AC7"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41AC7" w:rsidRPr="00DD64AB" w:rsidRDefault="00141AC7"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It is mandatory that the Second Party shall make the minimum business of Rs.25 lakhs per annum (w.e.f. date of commencement of agreement) otherwise; the second party will be ceased to delete from the empanelment of Service Providers list.</w:t>
      </w:r>
    </w:p>
    <w:p w:rsidR="00141AC7" w:rsidRPr="002E7743" w:rsidRDefault="00141AC7"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41AC7" w:rsidRDefault="00141AC7" w:rsidP="002E7743">
      <w:pPr>
        <w:pStyle w:val="ListParagraph"/>
        <w:autoSpaceDE w:val="0"/>
        <w:autoSpaceDN w:val="0"/>
        <w:adjustRightInd w:val="0"/>
        <w:spacing w:after="0"/>
        <w:ind w:left="360"/>
        <w:rPr>
          <w:rFonts w:ascii="Times New Roman" w:hAnsi="Times New Roman"/>
          <w:bCs/>
          <w:sz w:val="24"/>
          <w:szCs w:val="24"/>
          <w:lang w:val="en-GB"/>
        </w:rPr>
      </w:pPr>
    </w:p>
    <w:p w:rsidR="00141AC7" w:rsidRDefault="00141AC7" w:rsidP="002E7743">
      <w:pPr>
        <w:pStyle w:val="ListParagraph"/>
        <w:autoSpaceDE w:val="0"/>
        <w:autoSpaceDN w:val="0"/>
        <w:adjustRightInd w:val="0"/>
        <w:spacing w:after="0"/>
        <w:ind w:left="360"/>
        <w:rPr>
          <w:rFonts w:ascii="Times New Roman" w:hAnsi="Times New Roman"/>
          <w:bCs/>
          <w:sz w:val="24"/>
          <w:szCs w:val="24"/>
          <w:lang w:val="en-GB"/>
        </w:rPr>
      </w:pPr>
    </w:p>
    <w:p w:rsidR="00141AC7" w:rsidRPr="002E7743" w:rsidRDefault="00141AC7" w:rsidP="002E7743">
      <w:pPr>
        <w:pStyle w:val="ListParagraph"/>
        <w:autoSpaceDE w:val="0"/>
        <w:autoSpaceDN w:val="0"/>
        <w:adjustRightInd w:val="0"/>
        <w:spacing w:after="0"/>
        <w:ind w:left="360"/>
        <w:rPr>
          <w:rFonts w:ascii="Times New Roman" w:hAnsi="Times New Roman"/>
          <w:sz w:val="24"/>
          <w:szCs w:val="24"/>
          <w:lang w:val="en-GB"/>
        </w:rPr>
      </w:pPr>
    </w:p>
    <w:p w:rsidR="00141AC7" w:rsidRPr="00DD64AB" w:rsidRDefault="00141AC7"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41AC7" w:rsidRDefault="00141AC7"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sz w:val="24"/>
          <w:szCs w:val="24"/>
        </w:rPr>
        <w:t>19</w:t>
      </w:r>
      <w:r w:rsidRPr="00291344">
        <w:rPr>
          <w:rFonts w:ascii="Times New Roman" w:hAnsi="Times New Roman"/>
          <w:b/>
          <w:bCs/>
          <w:sz w:val="24"/>
          <w:szCs w:val="24"/>
        </w:rPr>
        <w:t>-</w:t>
      </w:r>
      <w:r>
        <w:rPr>
          <w:rFonts w:ascii="Times New Roman" w:hAnsi="Times New Roman"/>
          <w:b/>
          <w:bCs/>
          <w:sz w:val="24"/>
          <w:szCs w:val="24"/>
        </w:rPr>
        <w:t xml:space="preserve">03-2020 </w:t>
      </w:r>
      <w:r w:rsidRPr="00291344">
        <w:rPr>
          <w:rFonts w:ascii="Times New Roman" w:hAnsi="Times New Roman"/>
          <w:b/>
          <w:bCs/>
          <w:sz w:val="24"/>
          <w:szCs w:val="24"/>
        </w:rPr>
        <w:t xml:space="preserve"> to </w:t>
      </w:r>
      <w:r>
        <w:rPr>
          <w:rFonts w:ascii="Times New Roman" w:hAnsi="Times New Roman"/>
          <w:b/>
          <w:bCs/>
          <w:sz w:val="24"/>
          <w:szCs w:val="24"/>
        </w:rPr>
        <w:t xml:space="preserve"> 18</w:t>
      </w:r>
      <w:r w:rsidRPr="00291344">
        <w:rPr>
          <w:rFonts w:ascii="Times New Roman" w:hAnsi="Times New Roman"/>
          <w:b/>
          <w:bCs/>
          <w:sz w:val="24"/>
          <w:szCs w:val="24"/>
        </w:rPr>
        <w:t>-</w:t>
      </w:r>
      <w:r>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p>
    <w:p w:rsidR="00141AC7" w:rsidRPr="00DD64AB" w:rsidRDefault="00141AC7" w:rsidP="00005B01">
      <w:pPr>
        <w:pStyle w:val="PlainText"/>
        <w:spacing w:line="276" w:lineRule="auto"/>
        <w:ind w:left="792"/>
        <w:jc w:val="both"/>
        <w:rPr>
          <w:rFonts w:ascii="Times New Roman" w:hAnsi="Times New Roman"/>
          <w:bCs/>
          <w:sz w:val="24"/>
          <w:szCs w:val="24"/>
        </w:rPr>
      </w:pPr>
    </w:p>
    <w:p w:rsidR="00141AC7" w:rsidRDefault="00141AC7" w:rsidP="009B1355">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141AC7" w:rsidRPr="00CB5484" w:rsidRDefault="00141AC7" w:rsidP="00CB5484">
      <w:pPr>
        <w:pStyle w:val="PlainText"/>
        <w:spacing w:line="276" w:lineRule="auto"/>
        <w:jc w:val="both"/>
        <w:rPr>
          <w:rFonts w:ascii="Times New Roman" w:hAnsi="Times New Roman"/>
          <w:bCs/>
          <w:sz w:val="24"/>
          <w:szCs w:val="24"/>
        </w:rPr>
      </w:pPr>
    </w:p>
    <w:p w:rsidR="00141AC7" w:rsidRPr="00DD64AB" w:rsidRDefault="00141AC7"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41AC7" w:rsidRPr="00DD64AB" w:rsidRDefault="00141AC7"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41AC7" w:rsidRPr="00DD64AB" w:rsidRDefault="00141AC7"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41AC7" w:rsidRPr="00DD64AB" w:rsidRDefault="00141AC7"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41AC7" w:rsidRPr="00DD64AB" w:rsidRDefault="00141AC7"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Contractor here in after called “Second party” shall be incorporated under the companies Act of 1956/ register under any act adhering to all State / Central Government laws / Acts under contract Labour Laws.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comply with all terms / obligations of the labour enactments including the record maintenance as per contract Labor (Regulation and Abolition) Act, 1970.</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PT,GST and other contributions payable as per Labor laws.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41AC7"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not to take any action in relation to handling their employees as may adversely affect the existing labour relations of the company and cause dispute and unrest of the employees of the company. If he does so, he is liable to pay damages to First party or its clients.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41AC7"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41AC7" w:rsidRPr="009B1355" w:rsidRDefault="00141AC7" w:rsidP="009B1355">
      <w:pPr>
        <w:autoSpaceDE w:val="0"/>
        <w:autoSpaceDN w:val="0"/>
        <w:adjustRightInd w:val="0"/>
        <w:spacing w:after="0" w:line="283" w:lineRule="auto"/>
        <w:rPr>
          <w:rFonts w:ascii="Times New Roman" w:hAnsi="Times New Roman"/>
          <w:sz w:val="24"/>
          <w:szCs w:val="24"/>
        </w:rPr>
      </w:pP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challan, PT challan, GST Challan, Form – 2 to be submitted in each month along with monthly bills/Invoice.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maintain registers under Contract Labour (Regulation and Abolition) Act.</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also will decide and take disciplinary action against the workman if he is found to have committed any acts of misconduct and take disciplinary action as deemed necessary including discharge or dismissal after compliance with the labour laws.</w:t>
      </w:r>
    </w:p>
    <w:p w:rsidR="00141AC7" w:rsidRPr="00DD64AB" w:rsidRDefault="00141AC7"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41AC7" w:rsidRPr="00DD64AB" w:rsidRDefault="00141AC7"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41AC7" w:rsidRPr="00DD64AB" w:rsidRDefault="00141AC7"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41AC7" w:rsidRPr="00DD64AB" w:rsidRDefault="00141AC7"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41AC7" w:rsidRPr="00DD64AB" w:rsidRDefault="00141AC7"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Labour Laws: </w:t>
      </w:r>
    </w:p>
    <w:p w:rsidR="00141AC7" w:rsidRDefault="00141AC7" w:rsidP="00005B01">
      <w:pPr>
        <w:autoSpaceDE w:val="0"/>
        <w:autoSpaceDN w:val="0"/>
        <w:adjustRightInd w:val="0"/>
        <w:spacing w:after="0" w:line="283" w:lineRule="auto"/>
        <w:rPr>
          <w:rFonts w:ascii="Times New Roman" w:hAnsi="Times New Roman"/>
          <w:sz w:val="24"/>
          <w:szCs w:val="24"/>
        </w:rPr>
      </w:pPr>
    </w:p>
    <w:p w:rsidR="00141AC7" w:rsidRDefault="00141AC7" w:rsidP="00005B01">
      <w:pPr>
        <w:autoSpaceDE w:val="0"/>
        <w:autoSpaceDN w:val="0"/>
        <w:adjustRightInd w:val="0"/>
        <w:spacing w:after="0" w:line="283" w:lineRule="auto"/>
        <w:rPr>
          <w:rFonts w:ascii="Times New Roman" w:hAnsi="Times New Roman"/>
          <w:sz w:val="24"/>
          <w:szCs w:val="24"/>
        </w:rPr>
      </w:pPr>
    </w:p>
    <w:p w:rsidR="00141AC7" w:rsidRPr="00DD64AB" w:rsidRDefault="00141AC7" w:rsidP="00005B01">
      <w:pPr>
        <w:autoSpaceDE w:val="0"/>
        <w:autoSpaceDN w:val="0"/>
        <w:adjustRightInd w:val="0"/>
        <w:spacing w:after="0" w:line="283" w:lineRule="auto"/>
        <w:rPr>
          <w:rFonts w:ascii="Times New Roman" w:hAnsi="Times New Roman"/>
          <w:sz w:val="24"/>
          <w:szCs w:val="24"/>
        </w:rPr>
      </w:pP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Labour (Regulation &amp; Abolition) Act, 1970 &amp; Karnataka Rules 1974. </w:t>
      </w:r>
    </w:p>
    <w:p w:rsidR="00141AC7" w:rsidRPr="00DD64AB" w:rsidRDefault="00141AC7"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41AC7" w:rsidRPr="00DD64AB"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41AC7" w:rsidRPr="00DD64AB"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41AC7" w:rsidRPr="00DD64AB"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41AC7" w:rsidRPr="00DD64AB"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41AC7" w:rsidRPr="00DD64AB"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141AC7" w:rsidRDefault="00141AC7"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41AC7" w:rsidRPr="00DD64AB" w:rsidRDefault="00141AC7" w:rsidP="00005B01">
      <w:pPr>
        <w:pStyle w:val="ListParagraph"/>
        <w:spacing w:after="0"/>
        <w:ind w:left="1920"/>
        <w:rPr>
          <w:rFonts w:ascii="Times New Roman" w:hAnsi="Times New Roman"/>
          <w:sz w:val="24"/>
          <w:szCs w:val="24"/>
        </w:rPr>
      </w:pPr>
    </w:p>
    <w:p w:rsidR="00141AC7" w:rsidRPr="00DD64AB" w:rsidRDefault="00141AC7"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41AC7" w:rsidRPr="00DD64AB" w:rsidRDefault="00141AC7"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41AC7" w:rsidRPr="00DD64AB" w:rsidRDefault="00141AC7"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41AC7" w:rsidRPr="00DD64AB" w:rsidRDefault="00141AC7"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41AC7" w:rsidRPr="00DD64AB" w:rsidRDefault="00141AC7"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41AC7" w:rsidRPr="00DD64AB" w:rsidRDefault="00141AC7"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41AC7" w:rsidRPr="00DD64AB" w:rsidRDefault="00141AC7"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41AC7" w:rsidRPr="00DD64AB" w:rsidRDefault="00141AC7"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Online generated monthly contribution challans.</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41AC7" w:rsidRPr="00DD64AB" w:rsidRDefault="00141AC7"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41AC7" w:rsidRPr="00DD64AB" w:rsidRDefault="00141AC7"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41AC7" w:rsidRPr="00DD64AB" w:rsidRDefault="00141AC7"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41AC7" w:rsidRPr="00DD64AB" w:rsidRDefault="00141AC7"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Karnataka Labour Welfare Fund Act, 1965 &amp;  Rules, 1968</w:t>
      </w:r>
    </w:p>
    <w:p w:rsidR="00141AC7" w:rsidRPr="00DD64AB" w:rsidRDefault="00141AC7" w:rsidP="00005B01">
      <w:pPr>
        <w:pStyle w:val="PlainText"/>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Employer &amp; Employee Contribution to be sent to Labour Welfare board within 15th January. - Form - D. </w:t>
      </w:r>
    </w:p>
    <w:p w:rsidR="00141AC7" w:rsidRPr="00DD64AB" w:rsidRDefault="00141AC7"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labour law. </w:t>
      </w:r>
    </w:p>
    <w:p w:rsidR="00141AC7" w:rsidRPr="00DD64AB" w:rsidRDefault="00141AC7"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41AC7" w:rsidRPr="00DD64AB" w:rsidRDefault="00141AC7"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labour laws. </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41AC7" w:rsidRPr="00DD64AB" w:rsidRDefault="00141AC7"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41AC7" w:rsidRPr="00DD64AB" w:rsidRDefault="00141AC7"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41AC7" w:rsidRPr="00DD64AB" w:rsidRDefault="00141AC7"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41AC7" w:rsidRDefault="00141AC7"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 xml:space="preserve">The aforementioned rates shall be as applicable during contract period. The Service Charges will be as per Government Order/  </w:t>
      </w:r>
      <w:r>
        <w:rPr>
          <w:rFonts w:ascii="Times New Roman" w:hAnsi="Times New Roman"/>
          <w:sz w:val="24"/>
          <w:szCs w:val="24"/>
          <w:lang w:val="en-GB"/>
        </w:rPr>
        <w:t>board approvals.</w:t>
      </w:r>
    </w:p>
    <w:p w:rsidR="00141AC7" w:rsidRPr="00045BDD" w:rsidRDefault="00141AC7"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41AC7" w:rsidRPr="00DD64AB" w:rsidRDefault="00141AC7" w:rsidP="00005B01">
      <w:pPr>
        <w:pStyle w:val="PlainText"/>
        <w:spacing w:line="276" w:lineRule="auto"/>
        <w:jc w:val="both"/>
        <w:rPr>
          <w:rFonts w:ascii="Times New Roman" w:hAnsi="Times New Roman"/>
          <w:sz w:val="24"/>
          <w:szCs w:val="24"/>
          <w:lang w:val="en-GB"/>
        </w:rPr>
      </w:pPr>
    </w:p>
    <w:p w:rsidR="00141AC7" w:rsidRPr="00DD64AB" w:rsidRDefault="00141AC7"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41AC7" w:rsidRPr="00436E62" w:rsidRDefault="00141AC7"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PF,ESI,PT etc… by way of Demand Draft in favor of KEONICS, Bangalore or RTGS as agreed between the parties as security deposit, further the vendors shall make the necessary said security deposit as &amp; when the service being issued. </w:t>
      </w:r>
      <w:r>
        <w:rPr>
          <w:rFonts w:ascii="Times New Roman" w:hAnsi="Times New Roman"/>
          <w:sz w:val="24"/>
          <w:szCs w:val="24"/>
        </w:rPr>
        <w:t xml:space="preserve">The second party has paid Security Deposit of 1% </w:t>
      </w:r>
      <w:r w:rsidRPr="00291344">
        <w:rPr>
          <w:rFonts w:ascii="Times New Roman" w:hAnsi="Times New Roman"/>
          <w:sz w:val="24"/>
          <w:szCs w:val="24"/>
        </w:rPr>
        <w:t xml:space="preserve"> </w:t>
      </w:r>
      <w:r>
        <w:rPr>
          <w:rFonts w:ascii="Times New Roman" w:hAnsi="Times New Roman"/>
          <w:sz w:val="24"/>
          <w:szCs w:val="24"/>
        </w:rPr>
        <w:t xml:space="preserve">.vide D.D. No.144618 dated:22-04-2019, for Rs. 1,32,741/- and D.D. No.513585 date:29-07-2020 for      Rs. 2,500/- , Total Amount of Security Deposit, Rs.1,35,241/- </w:t>
      </w:r>
      <w:r w:rsidRPr="00436E62">
        <w:rPr>
          <w:rFonts w:ascii="Times New Roman" w:hAnsi="Times New Roman"/>
          <w:sz w:val="24"/>
          <w:szCs w:val="24"/>
        </w:rPr>
        <w:t xml:space="preserve">The security deposit shall be retained up to and including 60 (sixty) days after the contract is over. </w:t>
      </w:r>
    </w:p>
    <w:p w:rsidR="00141AC7" w:rsidRPr="00DD64AB" w:rsidRDefault="00141AC7"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41AC7" w:rsidRPr="00EF3750" w:rsidRDefault="00141AC7"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41AC7" w:rsidRPr="00DD64AB" w:rsidRDefault="00141AC7" w:rsidP="00005B01">
      <w:pPr>
        <w:pStyle w:val="PlainText"/>
        <w:spacing w:line="276" w:lineRule="auto"/>
        <w:jc w:val="both"/>
        <w:rPr>
          <w:rFonts w:ascii="Times New Roman" w:hAnsi="Times New Roman"/>
          <w:bCs/>
          <w:sz w:val="24"/>
          <w:szCs w:val="24"/>
        </w:rPr>
      </w:pPr>
    </w:p>
    <w:p w:rsidR="00141AC7" w:rsidRPr="00DD64AB" w:rsidRDefault="00141AC7"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41AC7" w:rsidRPr="00DD64AB" w:rsidRDefault="00141AC7"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41AC7" w:rsidRPr="00DD64AB" w:rsidRDefault="00141AC7" w:rsidP="00005B01">
      <w:pPr>
        <w:pStyle w:val="PlainText"/>
        <w:spacing w:line="276" w:lineRule="auto"/>
        <w:jc w:val="both"/>
        <w:rPr>
          <w:rFonts w:ascii="Times New Roman" w:hAnsi="Times New Roman"/>
          <w:sz w:val="24"/>
          <w:szCs w:val="24"/>
          <w:lang w:val="en-GB"/>
        </w:rPr>
      </w:pPr>
    </w:p>
    <w:p w:rsidR="00141AC7" w:rsidRPr="00DD64AB" w:rsidRDefault="00141AC7"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41AC7" w:rsidRPr="00DD64AB" w:rsidRDefault="00141AC7"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41AC7" w:rsidRPr="00DD64AB" w:rsidRDefault="00141AC7"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41AC7" w:rsidRPr="00DD64AB" w:rsidRDefault="00141AC7"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41AC7" w:rsidRPr="00DD64AB" w:rsidRDefault="00141AC7"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41AC7" w:rsidRPr="00DD64AB" w:rsidRDefault="00141AC7" w:rsidP="00005B01">
      <w:pPr>
        <w:spacing w:after="0"/>
        <w:rPr>
          <w:rFonts w:ascii="Times New Roman" w:hAnsi="Times New Roman"/>
          <w:sz w:val="24"/>
          <w:szCs w:val="24"/>
          <w:lang w:val="en-GB"/>
        </w:rPr>
      </w:pPr>
    </w:p>
    <w:p w:rsidR="00141AC7" w:rsidRPr="00DD64AB" w:rsidRDefault="00141AC7"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41AC7" w:rsidRDefault="00141AC7"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41AC7" w:rsidRPr="00F14268" w:rsidRDefault="00141AC7" w:rsidP="00005B01">
      <w:pPr>
        <w:autoSpaceDE w:val="0"/>
        <w:autoSpaceDN w:val="0"/>
        <w:adjustRightInd w:val="0"/>
        <w:spacing w:after="0"/>
        <w:rPr>
          <w:rFonts w:ascii="Times New Roman" w:hAnsi="Times New Roman"/>
          <w:sz w:val="16"/>
          <w:szCs w:val="16"/>
          <w:lang w:val="en-GB"/>
        </w:rPr>
      </w:pPr>
    </w:p>
    <w:p w:rsidR="00141AC7" w:rsidRPr="00DD64AB" w:rsidRDefault="00141AC7"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41AC7" w:rsidRDefault="00141AC7"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provisions of the Arbitration and Conciliation Act is applicable to both the parties within the jurisdiction of Bangalore. </w:t>
      </w:r>
    </w:p>
    <w:p w:rsidR="00141AC7" w:rsidRDefault="00141AC7" w:rsidP="00F14268">
      <w:pPr>
        <w:pStyle w:val="PlainText"/>
        <w:spacing w:line="276" w:lineRule="auto"/>
        <w:ind w:left="426"/>
        <w:jc w:val="both"/>
        <w:rPr>
          <w:rFonts w:ascii="Times New Roman" w:hAnsi="Times New Roman"/>
          <w:sz w:val="24"/>
          <w:szCs w:val="24"/>
        </w:rPr>
      </w:pPr>
    </w:p>
    <w:p w:rsidR="00141AC7" w:rsidRDefault="00141AC7" w:rsidP="00F14268">
      <w:pPr>
        <w:pStyle w:val="PlainText"/>
        <w:spacing w:line="276" w:lineRule="auto"/>
        <w:ind w:left="426"/>
        <w:jc w:val="both"/>
        <w:rPr>
          <w:rFonts w:ascii="Times New Roman" w:hAnsi="Times New Roman"/>
          <w:sz w:val="24"/>
          <w:szCs w:val="24"/>
        </w:rPr>
      </w:pPr>
    </w:p>
    <w:p w:rsidR="00141AC7" w:rsidRPr="00F14268" w:rsidRDefault="00141AC7" w:rsidP="00F14268">
      <w:pPr>
        <w:pStyle w:val="PlainText"/>
        <w:spacing w:line="276" w:lineRule="auto"/>
        <w:ind w:left="426"/>
        <w:jc w:val="both"/>
        <w:rPr>
          <w:rFonts w:ascii="Times New Roman" w:hAnsi="Times New Roman"/>
          <w:sz w:val="12"/>
          <w:szCs w:val="12"/>
        </w:rPr>
      </w:pPr>
    </w:p>
    <w:p w:rsidR="00141AC7" w:rsidRPr="0025075C" w:rsidRDefault="00141AC7" w:rsidP="00005B01">
      <w:pPr>
        <w:pStyle w:val="PlainText"/>
        <w:spacing w:line="276" w:lineRule="auto"/>
        <w:ind w:left="426"/>
        <w:jc w:val="both"/>
        <w:rPr>
          <w:rFonts w:ascii="Times New Roman" w:hAnsi="Times New Roman"/>
          <w:sz w:val="6"/>
          <w:szCs w:val="6"/>
        </w:rPr>
      </w:pPr>
    </w:p>
    <w:p w:rsidR="00141AC7" w:rsidRPr="00DD64AB" w:rsidRDefault="00141AC7"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41AC7" w:rsidRDefault="00141AC7"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41AC7" w:rsidRPr="00E869EC" w:rsidRDefault="00141AC7" w:rsidP="00700F93">
      <w:pPr>
        <w:spacing w:after="0"/>
        <w:jc w:val="both"/>
        <w:rPr>
          <w:rFonts w:ascii="Times New Roman" w:hAnsi="Times New Roman"/>
          <w:sz w:val="6"/>
          <w:szCs w:val="6"/>
        </w:rPr>
      </w:pPr>
    </w:p>
    <w:p w:rsidR="00141AC7" w:rsidRDefault="00141AC7"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41AC7" w:rsidRPr="00DD64AB" w:rsidRDefault="00141AC7"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41AC7" w:rsidRPr="00DD64AB" w:rsidRDefault="00141AC7"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41AC7" w:rsidRPr="00DD64AB" w:rsidRDefault="00141AC7"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41AC7" w:rsidRPr="00DD64AB" w:rsidRDefault="00141AC7"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41AC7" w:rsidRPr="00DD64AB" w:rsidRDefault="00141AC7"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41AC7" w:rsidRPr="00DD64AB" w:rsidRDefault="00141AC7"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141AC7" w:rsidRPr="00877241" w:rsidRDefault="00141AC7" w:rsidP="00005B01">
                  <w:pPr>
                    <w:jc w:val="center"/>
                    <w:rPr>
                      <w:sz w:val="6"/>
                      <w:szCs w:val="16"/>
                    </w:rPr>
                  </w:pPr>
                </w:p>
                <w:p w:rsidR="00141AC7" w:rsidRPr="005E38A7" w:rsidRDefault="00141AC7" w:rsidP="00005B01">
                  <w:pPr>
                    <w:jc w:val="center"/>
                    <w:rPr>
                      <w:sz w:val="16"/>
                      <w:szCs w:val="16"/>
                    </w:rPr>
                  </w:pPr>
                  <w:r w:rsidRPr="005E38A7">
                    <w:rPr>
                      <w:sz w:val="16"/>
                      <w:szCs w:val="16"/>
                    </w:rPr>
                    <w:t>Photo of Second Party</w:t>
                  </w:r>
                </w:p>
              </w:txbxContent>
            </v:textbox>
          </v:shape>
        </w:pict>
      </w: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41AC7" w:rsidRPr="00493115" w:rsidTr="00DD6613">
        <w:tc>
          <w:tcPr>
            <w:tcW w:w="4621" w:type="dxa"/>
          </w:tcPr>
          <w:p w:rsidR="00141AC7" w:rsidRPr="00493115" w:rsidRDefault="00141AC7" w:rsidP="00DD6613">
            <w:pPr>
              <w:autoSpaceDE w:val="0"/>
              <w:autoSpaceDN w:val="0"/>
              <w:adjustRightInd w:val="0"/>
              <w:spacing w:after="0" w:line="240" w:lineRule="auto"/>
              <w:jc w:val="center"/>
              <w:rPr>
                <w:rFonts w:ascii="Times New Roman" w:hAnsi="Times New Roman"/>
                <w:b/>
                <w:sz w:val="24"/>
                <w:szCs w:val="24"/>
              </w:rPr>
            </w:pPr>
            <w:r w:rsidRPr="00493115">
              <w:rPr>
                <w:rFonts w:ascii="Times New Roman" w:hAnsi="Times New Roman"/>
                <w:b/>
                <w:sz w:val="24"/>
                <w:szCs w:val="24"/>
              </w:rPr>
              <w:t>For,  Karnataka State Electronics Development Corporation Limited.,</w:t>
            </w:r>
          </w:p>
          <w:p w:rsidR="00141AC7" w:rsidRPr="00493115" w:rsidRDefault="00141AC7" w:rsidP="00DD6613">
            <w:pPr>
              <w:autoSpaceDE w:val="0"/>
              <w:autoSpaceDN w:val="0"/>
              <w:adjustRightInd w:val="0"/>
              <w:spacing w:after="0" w:line="240" w:lineRule="auto"/>
              <w:jc w:val="center"/>
              <w:rPr>
                <w:rFonts w:ascii="Times New Roman" w:hAnsi="Times New Roman"/>
                <w:b/>
                <w:sz w:val="24"/>
                <w:szCs w:val="24"/>
              </w:rPr>
            </w:pPr>
            <w:r w:rsidRPr="00493115">
              <w:rPr>
                <w:rFonts w:ascii="Times New Roman" w:hAnsi="Times New Roman"/>
                <w:b/>
                <w:sz w:val="24"/>
                <w:szCs w:val="24"/>
              </w:rPr>
              <w:t>Bangalore</w:t>
            </w:r>
          </w:p>
          <w:p w:rsidR="00141AC7" w:rsidRPr="00493115" w:rsidRDefault="00141AC7" w:rsidP="00DD6613">
            <w:pPr>
              <w:autoSpaceDE w:val="0"/>
              <w:autoSpaceDN w:val="0"/>
              <w:adjustRightInd w:val="0"/>
              <w:spacing w:after="0" w:line="240" w:lineRule="auto"/>
              <w:jc w:val="center"/>
              <w:rPr>
                <w:rFonts w:ascii="Times New Roman" w:hAnsi="Times New Roman"/>
                <w:bCs/>
                <w:sz w:val="24"/>
                <w:szCs w:val="24"/>
              </w:rPr>
            </w:pPr>
          </w:p>
          <w:p w:rsidR="00141AC7" w:rsidRPr="00493115" w:rsidRDefault="00141AC7" w:rsidP="00DD6613">
            <w:pPr>
              <w:autoSpaceDE w:val="0"/>
              <w:autoSpaceDN w:val="0"/>
              <w:adjustRightInd w:val="0"/>
              <w:spacing w:after="0" w:line="240" w:lineRule="auto"/>
              <w:jc w:val="center"/>
              <w:rPr>
                <w:rFonts w:ascii="Times New Roman" w:hAnsi="Times New Roman"/>
                <w:bCs/>
                <w:sz w:val="24"/>
                <w:szCs w:val="24"/>
              </w:rPr>
            </w:pPr>
            <w:r w:rsidRPr="00493115">
              <w:rPr>
                <w:rFonts w:ascii="Times New Roman" w:hAnsi="Times New Roman"/>
                <w:bCs/>
                <w:sz w:val="24"/>
                <w:szCs w:val="24"/>
              </w:rPr>
              <w:t>(Seal &amp; Signature)</w:t>
            </w:r>
          </w:p>
          <w:p w:rsidR="00141AC7" w:rsidRPr="00493115" w:rsidRDefault="00141AC7" w:rsidP="00DD6613">
            <w:pPr>
              <w:autoSpaceDE w:val="0"/>
              <w:autoSpaceDN w:val="0"/>
              <w:adjustRightInd w:val="0"/>
              <w:spacing w:after="0" w:line="240" w:lineRule="auto"/>
              <w:jc w:val="center"/>
              <w:rPr>
                <w:rFonts w:ascii="Times New Roman" w:hAnsi="Times New Roman"/>
                <w:b/>
                <w:sz w:val="24"/>
                <w:szCs w:val="24"/>
              </w:rPr>
            </w:pPr>
            <w:r w:rsidRPr="00493115">
              <w:rPr>
                <w:rFonts w:ascii="Times New Roman" w:hAnsi="Times New Roman"/>
                <w:b/>
                <w:sz w:val="24"/>
                <w:szCs w:val="24"/>
              </w:rPr>
              <w:t>(First Party)</w:t>
            </w:r>
          </w:p>
        </w:tc>
        <w:tc>
          <w:tcPr>
            <w:tcW w:w="4621" w:type="dxa"/>
          </w:tcPr>
          <w:p w:rsidR="00141AC7" w:rsidRPr="00493115" w:rsidRDefault="00141AC7" w:rsidP="00DD6613">
            <w:pPr>
              <w:pBdr>
                <w:bottom w:val="single" w:sz="12" w:space="1" w:color="auto"/>
              </w:pBdr>
              <w:autoSpaceDE w:val="0"/>
              <w:autoSpaceDN w:val="0"/>
              <w:adjustRightInd w:val="0"/>
              <w:spacing w:after="0" w:line="240" w:lineRule="auto"/>
              <w:rPr>
                <w:rFonts w:ascii="Times New Roman" w:hAnsi="Times New Roman"/>
                <w:b/>
                <w:bCs/>
                <w:w w:val="121"/>
              </w:rPr>
            </w:pPr>
            <w:r w:rsidRPr="00493115">
              <w:rPr>
                <w:rFonts w:ascii="Times New Roman" w:hAnsi="Times New Roman"/>
                <w:b/>
                <w:sz w:val="24"/>
                <w:szCs w:val="24"/>
              </w:rPr>
              <w:t xml:space="preserve">          For </w:t>
            </w:r>
            <w:r w:rsidRPr="00493115">
              <w:rPr>
                <w:rFonts w:ascii="Times New Roman" w:hAnsi="Times New Roman"/>
                <w:b/>
                <w:bCs/>
                <w:w w:val="121"/>
              </w:rPr>
              <w:t xml:space="preserve">M/s. Supreeth Enterprises </w:t>
            </w:r>
          </w:p>
          <w:p w:rsidR="00141AC7" w:rsidRPr="00493115" w:rsidRDefault="00141AC7" w:rsidP="00DD6613">
            <w:pPr>
              <w:pBdr>
                <w:bottom w:val="single" w:sz="12" w:space="1" w:color="auto"/>
              </w:pBdr>
              <w:autoSpaceDE w:val="0"/>
              <w:autoSpaceDN w:val="0"/>
              <w:adjustRightInd w:val="0"/>
              <w:spacing w:after="0" w:line="240" w:lineRule="auto"/>
              <w:rPr>
                <w:rFonts w:ascii="Times New Roman" w:hAnsi="Times New Roman"/>
                <w:b/>
                <w:bCs/>
                <w:w w:val="121"/>
              </w:rPr>
            </w:pPr>
            <w:r w:rsidRPr="00493115">
              <w:rPr>
                <w:rFonts w:ascii="Times New Roman" w:hAnsi="Times New Roman"/>
                <w:b/>
                <w:bCs/>
                <w:w w:val="121"/>
              </w:rPr>
              <w:t xml:space="preserve">                        Bangalore        </w:t>
            </w:r>
          </w:p>
          <w:p w:rsidR="00141AC7" w:rsidRPr="00493115" w:rsidRDefault="00141AC7" w:rsidP="00DD6613">
            <w:pPr>
              <w:pBdr>
                <w:bottom w:val="single" w:sz="12" w:space="1" w:color="auto"/>
              </w:pBdr>
              <w:autoSpaceDE w:val="0"/>
              <w:autoSpaceDN w:val="0"/>
              <w:adjustRightInd w:val="0"/>
              <w:spacing w:after="0" w:line="240" w:lineRule="auto"/>
              <w:rPr>
                <w:rFonts w:ascii="Times New Roman" w:hAnsi="Times New Roman"/>
                <w:b/>
                <w:sz w:val="24"/>
                <w:szCs w:val="24"/>
              </w:rPr>
            </w:pPr>
            <w:r w:rsidRPr="00493115">
              <w:rPr>
                <w:rFonts w:ascii="Times New Roman" w:hAnsi="Times New Roman"/>
                <w:b/>
                <w:bCs/>
                <w:w w:val="121"/>
              </w:rPr>
              <w:t xml:space="preserve">                  </w:t>
            </w:r>
            <w:r w:rsidRPr="00493115">
              <w:rPr>
                <w:rFonts w:ascii="Times New Roman" w:hAnsi="Times New Roman"/>
                <w:b/>
                <w:bCs/>
                <w:sz w:val="24"/>
                <w:szCs w:val="24"/>
                <w:lang w:val="en-GB"/>
              </w:rPr>
              <w:t xml:space="preserve">                           </w:t>
            </w:r>
          </w:p>
          <w:p w:rsidR="00141AC7" w:rsidRPr="00493115" w:rsidRDefault="00141AC7" w:rsidP="00DD6613">
            <w:pPr>
              <w:autoSpaceDE w:val="0"/>
              <w:autoSpaceDN w:val="0"/>
              <w:adjustRightInd w:val="0"/>
              <w:spacing w:after="0" w:line="240" w:lineRule="auto"/>
              <w:jc w:val="center"/>
              <w:rPr>
                <w:rFonts w:ascii="Times New Roman" w:hAnsi="Times New Roman"/>
                <w:bCs/>
                <w:sz w:val="24"/>
                <w:szCs w:val="24"/>
              </w:rPr>
            </w:pPr>
          </w:p>
          <w:p w:rsidR="00141AC7" w:rsidRPr="00493115" w:rsidRDefault="00141AC7" w:rsidP="00DD6613">
            <w:pPr>
              <w:autoSpaceDE w:val="0"/>
              <w:autoSpaceDN w:val="0"/>
              <w:adjustRightInd w:val="0"/>
              <w:spacing w:after="0" w:line="240" w:lineRule="auto"/>
              <w:jc w:val="center"/>
              <w:rPr>
                <w:rFonts w:ascii="Times New Roman" w:hAnsi="Times New Roman"/>
                <w:bCs/>
                <w:sz w:val="24"/>
                <w:szCs w:val="24"/>
              </w:rPr>
            </w:pPr>
          </w:p>
          <w:p w:rsidR="00141AC7" w:rsidRPr="00493115" w:rsidRDefault="00141AC7" w:rsidP="00DD6613">
            <w:pPr>
              <w:autoSpaceDE w:val="0"/>
              <w:autoSpaceDN w:val="0"/>
              <w:adjustRightInd w:val="0"/>
              <w:spacing w:after="0" w:line="240" w:lineRule="auto"/>
              <w:jc w:val="center"/>
              <w:rPr>
                <w:rFonts w:ascii="Times New Roman" w:hAnsi="Times New Roman"/>
                <w:bCs/>
                <w:sz w:val="24"/>
                <w:szCs w:val="24"/>
              </w:rPr>
            </w:pPr>
            <w:r w:rsidRPr="00493115">
              <w:rPr>
                <w:rFonts w:ascii="Times New Roman" w:hAnsi="Times New Roman"/>
                <w:bCs/>
                <w:sz w:val="24"/>
                <w:szCs w:val="24"/>
              </w:rPr>
              <w:t>(Seal &amp; Signature)</w:t>
            </w:r>
          </w:p>
          <w:p w:rsidR="00141AC7" w:rsidRPr="00493115" w:rsidRDefault="00141AC7" w:rsidP="00DD6613">
            <w:pPr>
              <w:autoSpaceDE w:val="0"/>
              <w:autoSpaceDN w:val="0"/>
              <w:adjustRightInd w:val="0"/>
              <w:spacing w:after="0" w:line="240" w:lineRule="auto"/>
              <w:jc w:val="center"/>
              <w:rPr>
                <w:rFonts w:ascii="Times New Roman" w:hAnsi="Times New Roman"/>
                <w:b/>
                <w:sz w:val="24"/>
                <w:szCs w:val="24"/>
              </w:rPr>
            </w:pPr>
            <w:r w:rsidRPr="00493115">
              <w:rPr>
                <w:rFonts w:ascii="Times New Roman" w:hAnsi="Times New Roman"/>
                <w:b/>
                <w:sz w:val="24"/>
                <w:szCs w:val="24"/>
              </w:rPr>
              <w:t>(Second Party)</w:t>
            </w:r>
          </w:p>
        </w:tc>
      </w:tr>
    </w:tbl>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p>
    <w:p w:rsidR="00141AC7" w:rsidRDefault="00141AC7"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41AC7" w:rsidRPr="00DD64AB" w:rsidRDefault="00141AC7"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41AC7" w:rsidRPr="00DD64AB" w:rsidRDefault="00141AC7" w:rsidP="00005B01">
      <w:pPr>
        <w:autoSpaceDE w:val="0"/>
        <w:autoSpaceDN w:val="0"/>
        <w:adjustRightInd w:val="0"/>
        <w:spacing w:after="0" w:line="240" w:lineRule="auto"/>
        <w:rPr>
          <w:rFonts w:ascii="Times New Roman" w:hAnsi="Times New Roman"/>
          <w:b/>
          <w:sz w:val="24"/>
          <w:szCs w:val="24"/>
        </w:rPr>
      </w:pPr>
    </w:p>
    <w:p w:rsidR="00141AC7" w:rsidRPr="00DD64AB" w:rsidRDefault="00141AC7"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41AC7" w:rsidRDefault="00141AC7" w:rsidP="00005B01"/>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005B01">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Default="00141AC7" w:rsidP="007E74E9">
      <w:pPr>
        <w:spacing w:after="0" w:line="216" w:lineRule="auto"/>
        <w:jc w:val="center"/>
        <w:rPr>
          <w:rFonts w:ascii="Times New Roman" w:hAnsi="Times New Roman"/>
          <w:b/>
          <w:bCs/>
          <w:w w:val="90"/>
          <w:sz w:val="24"/>
          <w:szCs w:val="24"/>
          <w:u w:val="single"/>
          <w:lang w:val="en-GB"/>
        </w:rPr>
      </w:pPr>
    </w:p>
    <w:p w:rsidR="00141AC7" w:rsidRPr="00DD64AB" w:rsidRDefault="00141AC7" w:rsidP="007E74E9">
      <w:pPr>
        <w:spacing w:after="0" w:line="216" w:lineRule="auto"/>
        <w:jc w:val="center"/>
        <w:rPr>
          <w:rFonts w:ascii="Times New Roman" w:hAnsi="Times New Roman"/>
          <w:b/>
          <w:bCs/>
          <w:w w:val="90"/>
          <w:sz w:val="24"/>
          <w:szCs w:val="24"/>
          <w:u w:val="single"/>
          <w:lang w:val="en-GB"/>
        </w:rPr>
      </w:pPr>
    </w:p>
    <w:sectPr w:rsidR="00141AC7"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23CC"/>
    <w:rsid w:val="00064CFF"/>
    <w:rsid w:val="000845C6"/>
    <w:rsid w:val="000C5C9B"/>
    <w:rsid w:val="000D4D7B"/>
    <w:rsid w:val="000D790D"/>
    <w:rsid w:val="000E33C9"/>
    <w:rsid w:val="000E4CC5"/>
    <w:rsid w:val="000E51E3"/>
    <w:rsid w:val="000E6642"/>
    <w:rsid w:val="000F0646"/>
    <w:rsid w:val="000F1EFF"/>
    <w:rsid w:val="000F7AA5"/>
    <w:rsid w:val="00104B37"/>
    <w:rsid w:val="00105B8A"/>
    <w:rsid w:val="00110D84"/>
    <w:rsid w:val="00112B22"/>
    <w:rsid w:val="00115B80"/>
    <w:rsid w:val="00122D52"/>
    <w:rsid w:val="00127463"/>
    <w:rsid w:val="00137025"/>
    <w:rsid w:val="00141AC7"/>
    <w:rsid w:val="00151717"/>
    <w:rsid w:val="00155A8D"/>
    <w:rsid w:val="00157A3E"/>
    <w:rsid w:val="001721F4"/>
    <w:rsid w:val="0017788C"/>
    <w:rsid w:val="001809D3"/>
    <w:rsid w:val="00193AD5"/>
    <w:rsid w:val="001A0FDF"/>
    <w:rsid w:val="001A1FA6"/>
    <w:rsid w:val="001A2E50"/>
    <w:rsid w:val="001A3E04"/>
    <w:rsid w:val="001A4FA2"/>
    <w:rsid w:val="001A6500"/>
    <w:rsid w:val="001B5119"/>
    <w:rsid w:val="001C1226"/>
    <w:rsid w:val="001E0CD1"/>
    <w:rsid w:val="001E6AB0"/>
    <w:rsid w:val="001F4931"/>
    <w:rsid w:val="001F6BAF"/>
    <w:rsid w:val="002146D0"/>
    <w:rsid w:val="00230114"/>
    <w:rsid w:val="002306C0"/>
    <w:rsid w:val="002349B6"/>
    <w:rsid w:val="00235942"/>
    <w:rsid w:val="0025075C"/>
    <w:rsid w:val="00265101"/>
    <w:rsid w:val="00266B27"/>
    <w:rsid w:val="00270390"/>
    <w:rsid w:val="00272D7E"/>
    <w:rsid w:val="0027355D"/>
    <w:rsid w:val="002814DF"/>
    <w:rsid w:val="002823E8"/>
    <w:rsid w:val="0028580F"/>
    <w:rsid w:val="002867A8"/>
    <w:rsid w:val="00291344"/>
    <w:rsid w:val="00296443"/>
    <w:rsid w:val="002A6B89"/>
    <w:rsid w:val="002B2E3E"/>
    <w:rsid w:val="002B6C7E"/>
    <w:rsid w:val="002C2A23"/>
    <w:rsid w:val="002D0684"/>
    <w:rsid w:val="002D20F2"/>
    <w:rsid w:val="002D6AB9"/>
    <w:rsid w:val="002E7743"/>
    <w:rsid w:val="002F1120"/>
    <w:rsid w:val="002F3418"/>
    <w:rsid w:val="002F42FA"/>
    <w:rsid w:val="00303A95"/>
    <w:rsid w:val="00304EDD"/>
    <w:rsid w:val="00321D59"/>
    <w:rsid w:val="00331E35"/>
    <w:rsid w:val="00334A4D"/>
    <w:rsid w:val="003361C5"/>
    <w:rsid w:val="003418CC"/>
    <w:rsid w:val="00344A8D"/>
    <w:rsid w:val="00344FE8"/>
    <w:rsid w:val="003542F4"/>
    <w:rsid w:val="00377B76"/>
    <w:rsid w:val="003805C6"/>
    <w:rsid w:val="003806AF"/>
    <w:rsid w:val="003A02FD"/>
    <w:rsid w:val="003A36E5"/>
    <w:rsid w:val="003A4E5C"/>
    <w:rsid w:val="003A52DC"/>
    <w:rsid w:val="003A6C07"/>
    <w:rsid w:val="003D0B19"/>
    <w:rsid w:val="003D3159"/>
    <w:rsid w:val="003D7BBA"/>
    <w:rsid w:val="003E374D"/>
    <w:rsid w:val="003F16DA"/>
    <w:rsid w:val="003F3E12"/>
    <w:rsid w:val="003F3E36"/>
    <w:rsid w:val="00404316"/>
    <w:rsid w:val="00404405"/>
    <w:rsid w:val="00410F1A"/>
    <w:rsid w:val="00414D9B"/>
    <w:rsid w:val="00417687"/>
    <w:rsid w:val="00417A0D"/>
    <w:rsid w:val="00422B26"/>
    <w:rsid w:val="00436E62"/>
    <w:rsid w:val="004470ED"/>
    <w:rsid w:val="0045039B"/>
    <w:rsid w:val="004665F4"/>
    <w:rsid w:val="00473FDB"/>
    <w:rsid w:val="004812AC"/>
    <w:rsid w:val="00482949"/>
    <w:rsid w:val="00482D58"/>
    <w:rsid w:val="00491741"/>
    <w:rsid w:val="00493115"/>
    <w:rsid w:val="00493968"/>
    <w:rsid w:val="0049549A"/>
    <w:rsid w:val="004A6010"/>
    <w:rsid w:val="004B0747"/>
    <w:rsid w:val="004B7D11"/>
    <w:rsid w:val="004C4AF6"/>
    <w:rsid w:val="004C6121"/>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7026"/>
    <w:rsid w:val="005170D8"/>
    <w:rsid w:val="00520807"/>
    <w:rsid w:val="00522062"/>
    <w:rsid w:val="005335B0"/>
    <w:rsid w:val="005350AD"/>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17E9"/>
    <w:rsid w:val="005A6281"/>
    <w:rsid w:val="005A6839"/>
    <w:rsid w:val="005C2D4D"/>
    <w:rsid w:val="005C5A6D"/>
    <w:rsid w:val="005C7494"/>
    <w:rsid w:val="005D6419"/>
    <w:rsid w:val="005E38A7"/>
    <w:rsid w:val="005E4D43"/>
    <w:rsid w:val="005E594D"/>
    <w:rsid w:val="005E6B08"/>
    <w:rsid w:val="005F4A47"/>
    <w:rsid w:val="00611058"/>
    <w:rsid w:val="00611251"/>
    <w:rsid w:val="006122BF"/>
    <w:rsid w:val="00630469"/>
    <w:rsid w:val="006307DC"/>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700F93"/>
    <w:rsid w:val="00701195"/>
    <w:rsid w:val="007020F9"/>
    <w:rsid w:val="00703637"/>
    <w:rsid w:val="0070633E"/>
    <w:rsid w:val="00706968"/>
    <w:rsid w:val="007076FA"/>
    <w:rsid w:val="0073355F"/>
    <w:rsid w:val="007335DD"/>
    <w:rsid w:val="007367A8"/>
    <w:rsid w:val="00743619"/>
    <w:rsid w:val="007519DC"/>
    <w:rsid w:val="007530D1"/>
    <w:rsid w:val="00756171"/>
    <w:rsid w:val="00770F86"/>
    <w:rsid w:val="00791A39"/>
    <w:rsid w:val="007947A0"/>
    <w:rsid w:val="00795A81"/>
    <w:rsid w:val="007A35F9"/>
    <w:rsid w:val="007B0D24"/>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77241"/>
    <w:rsid w:val="0088136B"/>
    <w:rsid w:val="0088287E"/>
    <w:rsid w:val="00892F05"/>
    <w:rsid w:val="008A28AE"/>
    <w:rsid w:val="008B5712"/>
    <w:rsid w:val="008C5201"/>
    <w:rsid w:val="008D348E"/>
    <w:rsid w:val="008F16FF"/>
    <w:rsid w:val="008F33BD"/>
    <w:rsid w:val="008F45E3"/>
    <w:rsid w:val="008F47D7"/>
    <w:rsid w:val="008F70D8"/>
    <w:rsid w:val="0090187D"/>
    <w:rsid w:val="00902809"/>
    <w:rsid w:val="00902B39"/>
    <w:rsid w:val="00913232"/>
    <w:rsid w:val="009136A3"/>
    <w:rsid w:val="00915682"/>
    <w:rsid w:val="009315EA"/>
    <w:rsid w:val="0093514D"/>
    <w:rsid w:val="0094651C"/>
    <w:rsid w:val="00952EBC"/>
    <w:rsid w:val="00967138"/>
    <w:rsid w:val="00971FED"/>
    <w:rsid w:val="00972435"/>
    <w:rsid w:val="00975510"/>
    <w:rsid w:val="009B0911"/>
    <w:rsid w:val="009B1355"/>
    <w:rsid w:val="009B3C4C"/>
    <w:rsid w:val="009C0954"/>
    <w:rsid w:val="009C519B"/>
    <w:rsid w:val="009D4B6E"/>
    <w:rsid w:val="009E6B01"/>
    <w:rsid w:val="009F6085"/>
    <w:rsid w:val="00A00950"/>
    <w:rsid w:val="00A1298A"/>
    <w:rsid w:val="00A2591B"/>
    <w:rsid w:val="00A33F66"/>
    <w:rsid w:val="00A37E7B"/>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31855"/>
    <w:rsid w:val="00B429EF"/>
    <w:rsid w:val="00B479C4"/>
    <w:rsid w:val="00B536CB"/>
    <w:rsid w:val="00B57337"/>
    <w:rsid w:val="00B7710C"/>
    <w:rsid w:val="00B803DC"/>
    <w:rsid w:val="00B824DB"/>
    <w:rsid w:val="00B831D9"/>
    <w:rsid w:val="00B84675"/>
    <w:rsid w:val="00B904D4"/>
    <w:rsid w:val="00B962AC"/>
    <w:rsid w:val="00BA27C5"/>
    <w:rsid w:val="00BA58D1"/>
    <w:rsid w:val="00BA5E6B"/>
    <w:rsid w:val="00BB676F"/>
    <w:rsid w:val="00BC1D85"/>
    <w:rsid w:val="00BC588D"/>
    <w:rsid w:val="00BD4367"/>
    <w:rsid w:val="00BE2B1E"/>
    <w:rsid w:val="00C019CB"/>
    <w:rsid w:val="00C01BB7"/>
    <w:rsid w:val="00C27473"/>
    <w:rsid w:val="00C3647C"/>
    <w:rsid w:val="00C45A27"/>
    <w:rsid w:val="00C470B2"/>
    <w:rsid w:val="00C4738C"/>
    <w:rsid w:val="00C64A5A"/>
    <w:rsid w:val="00C7197D"/>
    <w:rsid w:val="00C844B1"/>
    <w:rsid w:val="00C90B38"/>
    <w:rsid w:val="00C938CD"/>
    <w:rsid w:val="00C9668B"/>
    <w:rsid w:val="00C979BF"/>
    <w:rsid w:val="00CA6B43"/>
    <w:rsid w:val="00CA71E2"/>
    <w:rsid w:val="00CB4130"/>
    <w:rsid w:val="00CB423F"/>
    <w:rsid w:val="00CB5484"/>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7466"/>
    <w:rsid w:val="00DB7C51"/>
    <w:rsid w:val="00DC5A65"/>
    <w:rsid w:val="00DC77A0"/>
    <w:rsid w:val="00DD649E"/>
    <w:rsid w:val="00DD64AB"/>
    <w:rsid w:val="00DD6613"/>
    <w:rsid w:val="00DE6A66"/>
    <w:rsid w:val="00E033AC"/>
    <w:rsid w:val="00E102EC"/>
    <w:rsid w:val="00E14A71"/>
    <w:rsid w:val="00E23201"/>
    <w:rsid w:val="00E2526B"/>
    <w:rsid w:val="00E26352"/>
    <w:rsid w:val="00E33225"/>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B6E1C"/>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1C5D"/>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195</TotalTime>
  <Pages>15</Pages>
  <Words>4505</Words>
  <Characters>25685</Characters>
  <Application>Microsoft Office Outlook</Application>
  <DocSecurity>0</DocSecurity>
  <Lines>0</Lines>
  <Paragraphs>0</Paragraphs>
  <ScaleCrop>false</ScaleCrop>
  <Company>University at Buffalo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142</cp:revision>
  <cp:lastPrinted>2020-09-22T11:13:00Z</cp:lastPrinted>
  <dcterms:created xsi:type="dcterms:W3CDTF">2020-06-26T05:45:00Z</dcterms:created>
  <dcterms:modified xsi:type="dcterms:W3CDTF">2020-09-22T11:14:00Z</dcterms:modified>
</cp:coreProperties>
</file>