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28</w:t>
      </w:r>
      <w:r w:rsidRPr="009F45EA">
        <w:rPr>
          <w:rFonts w:ascii="Times New Roman" w:hAnsi="Times New Roman"/>
          <w:sz w:val="24"/>
          <w:szCs w:val="24"/>
          <w:vertAlign w:val="superscript"/>
        </w:rPr>
        <w:t>th</w:t>
      </w:r>
      <w:r>
        <w:rPr>
          <w:rFonts w:ascii="Times New Roman" w:hAnsi="Times New Roman"/>
          <w:sz w:val="24"/>
          <w:szCs w:val="24"/>
        </w:rPr>
        <w:t xml:space="preserve">  </w:t>
      </w:r>
      <w:r w:rsidRPr="00DD64AB">
        <w:rPr>
          <w:rFonts w:ascii="Times New Roman" w:hAnsi="Times New Roman"/>
          <w:color w:val="000000"/>
          <w:sz w:val="24"/>
          <w:szCs w:val="24"/>
        </w:rPr>
        <w:t xml:space="preserve">day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Pr>
          <w:rFonts w:ascii="Times New Roman" w:hAnsi="Times New Roman"/>
          <w:color w:val="000000"/>
          <w:sz w:val="24"/>
          <w:szCs w:val="24"/>
        </w:rPr>
        <w:t xml:space="preserve">September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  </w:t>
      </w:r>
      <w:r w:rsidRPr="008F70D8">
        <w:rPr>
          <w:rFonts w:ascii="Times New Roman" w:hAnsi="Times New Roman"/>
          <w:b/>
          <w:bCs/>
          <w:w w:val="121"/>
        </w:rPr>
        <w:t xml:space="preserve">M/s. </w:t>
      </w:r>
      <w:r>
        <w:rPr>
          <w:rFonts w:ascii="Times New Roman" w:hAnsi="Times New Roman"/>
          <w:b/>
          <w:bCs/>
          <w:w w:val="121"/>
        </w:rPr>
        <w:t>Smart Solutions, Gangavathi</w:t>
      </w:r>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r w:rsidRPr="002D20F2">
        <w:rPr>
          <w:rFonts w:ascii="Times New Roman" w:hAnsi="Times New Roman"/>
          <w:b/>
          <w:bCs/>
          <w:sz w:val="24"/>
          <w:szCs w:val="24"/>
          <w:lang w:val="en-GB"/>
        </w:rPr>
        <w:t>(Second Party).</w:t>
      </w:r>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 xml:space="preserve">2nd FLOOR, TTMC “A” BLOCK BMTC, SHANTI NAGAR K.H.ROAD,  Bangalore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r w:rsidRPr="00052722">
        <w:rPr>
          <w:w w:val="121"/>
        </w:rPr>
        <w:t>M/s.</w:t>
      </w:r>
      <w:r w:rsidRPr="00C90B38">
        <w:rPr>
          <w:b/>
          <w:sz w:val="26"/>
          <w:szCs w:val="26"/>
        </w:rPr>
        <w:t xml:space="preserve"> </w:t>
      </w:r>
      <w:r>
        <w:rPr>
          <w:b/>
          <w:bCs/>
          <w:w w:val="121"/>
        </w:rPr>
        <w:t>Smart Solutions, Gangavathi</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at KEONICS Franchisee Centre, 1</w:t>
      </w:r>
      <w:r w:rsidRPr="002E222E">
        <w:rPr>
          <w:w w:val="121"/>
          <w:vertAlign w:val="superscript"/>
        </w:rPr>
        <w:t>st</w:t>
      </w:r>
      <w:r>
        <w:rPr>
          <w:w w:val="121"/>
        </w:rPr>
        <w:t xml:space="preserve"> Floor, Neelakanteshwara Circle, Gangavathi-583227. </w:t>
      </w:r>
      <w:r w:rsidRPr="00DD64AB">
        <w:t xml:space="preserve">herein referred to as a </w:t>
      </w:r>
      <w:r w:rsidRPr="00DD64AB">
        <w:rPr>
          <w:b/>
          <w:bCs/>
        </w:rPr>
        <w:t>‘Empanelled Service Provider for outsourcing of Manpower staffing’</w:t>
      </w:r>
      <w:r w:rsidRPr="00DD64AB">
        <w:t xml:space="preserve"> represented by </w:t>
      </w:r>
      <w:r>
        <w:t>Sri. Raghunath Pawar . S/o Siddusa Pawar ag</w:t>
      </w:r>
      <w:r w:rsidRPr="00DD64AB">
        <w:t xml:space="preserve">ed about </w:t>
      </w:r>
      <w:r>
        <w:t>52</w:t>
      </w:r>
      <w:r w:rsidRPr="00DD64AB">
        <w:t xml:space="preserve"> years</w:t>
      </w:r>
      <w:r>
        <w:t xml:space="preserve"> </w:t>
      </w:r>
      <w:r w:rsidRPr="00DD64AB">
        <w:t xml:space="preserve">and having PAN NO: </w:t>
      </w:r>
      <w:r>
        <w:t>AUSPP6645C ,Aadhaar/UIDAI No.943041347811 and</w:t>
      </w:r>
      <w:r w:rsidRPr="00DD64AB">
        <w:t xml:space="preserve"> </w:t>
      </w:r>
      <w:r>
        <w:t xml:space="preserve">GSTIN: 29AUSPP6645C1Z2 residing </w:t>
      </w:r>
      <w:r>
        <w:rPr>
          <w:w w:val="121"/>
        </w:rPr>
        <w:t xml:space="preserve">at No.1/2/15, Rampur Pete (Pampanagar), Gangavathi-583227, Koppal Dist,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Pr>
          <w:rFonts w:ascii="Times New Roman" w:hAnsi="Times New Roman"/>
          <w:b/>
          <w:bCs/>
          <w:w w:val="121"/>
        </w:rPr>
        <w:t>Smart Solutions, Gangavathi</w:t>
      </w:r>
      <w:r w:rsidRPr="00291344">
        <w:rPr>
          <w:rFonts w:ascii="Times New Roman" w:hAnsi="Times New Roman"/>
          <w:sz w:val="24"/>
          <w:szCs w:val="24"/>
        </w:rPr>
        <w:t xml:space="preserve"> 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NEFT </w:t>
      </w:r>
      <w:r w:rsidRPr="00291344">
        <w:rPr>
          <w:rFonts w:ascii="Times New Roman" w:hAnsi="Times New Roman"/>
          <w:sz w:val="24"/>
          <w:szCs w:val="24"/>
        </w:rPr>
        <w:t>dated :</w:t>
      </w:r>
      <w:r>
        <w:rPr>
          <w:rFonts w:ascii="Times New Roman" w:hAnsi="Times New Roman"/>
          <w:sz w:val="24"/>
          <w:szCs w:val="24"/>
        </w:rPr>
        <w:t xml:space="preserve"> 02-03-2020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and RTGS date:02-07-2019 for Rs. 1,20,000/-  and NEFT date:20.03-2020 for Rs. 21,000/-, Total Amount of Security Deposit, Rs.1,41,000/-towards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04</w:t>
      </w:r>
      <w:r w:rsidRPr="00291344">
        <w:rPr>
          <w:rFonts w:ascii="Times New Roman" w:hAnsi="Times New Roman"/>
          <w:b/>
          <w:bCs/>
          <w:sz w:val="24"/>
          <w:szCs w:val="24"/>
        </w:rPr>
        <w:t>-</w:t>
      </w:r>
      <w:r>
        <w:rPr>
          <w:rFonts w:ascii="Times New Roman" w:hAnsi="Times New Roman"/>
          <w:b/>
          <w:bCs/>
          <w:sz w:val="24"/>
          <w:szCs w:val="24"/>
        </w:rPr>
        <w:t xml:space="preserve">12-2019 </w:t>
      </w:r>
      <w:r w:rsidRPr="00291344">
        <w:rPr>
          <w:rFonts w:ascii="Times New Roman" w:hAnsi="Times New Roman"/>
          <w:b/>
          <w:bCs/>
          <w:sz w:val="24"/>
          <w:szCs w:val="24"/>
        </w:rPr>
        <w:t xml:space="preserve"> to </w:t>
      </w:r>
      <w:r>
        <w:rPr>
          <w:rFonts w:ascii="Times New Roman" w:hAnsi="Times New Roman"/>
          <w:b/>
          <w:bCs/>
          <w:sz w:val="24"/>
          <w:szCs w:val="24"/>
        </w:rPr>
        <w:t xml:space="preserve"> 03</w:t>
      </w:r>
      <w:r w:rsidRPr="00291344">
        <w:rPr>
          <w:rFonts w:ascii="Times New Roman" w:hAnsi="Times New Roman"/>
          <w:b/>
          <w:bCs/>
          <w:sz w:val="24"/>
          <w:szCs w:val="24"/>
        </w:rPr>
        <w:t>-</w:t>
      </w:r>
      <w:r>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20</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KEONICS/First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and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to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estates,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 xml:space="preserve">KEONICS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portals,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manpower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in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It is mandatory that the Second Party shall make the minimum business of Rs.25 lakhs per annum (w.e.f.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Pr>
          <w:rFonts w:ascii="Times New Roman" w:hAnsi="Times New Roman"/>
          <w:b/>
          <w:bCs/>
          <w:sz w:val="24"/>
          <w:szCs w:val="24"/>
        </w:rPr>
        <w:t>04</w:t>
      </w:r>
      <w:r w:rsidRPr="00291344">
        <w:rPr>
          <w:rFonts w:ascii="Times New Roman" w:hAnsi="Times New Roman"/>
          <w:b/>
          <w:bCs/>
          <w:sz w:val="24"/>
          <w:szCs w:val="24"/>
        </w:rPr>
        <w:t>-</w:t>
      </w:r>
      <w:r>
        <w:rPr>
          <w:rFonts w:ascii="Times New Roman" w:hAnsi="Times New Roman"/>
          <w:b/>
          <w:bCs/>
          <w:sz w:val="24"/>
          <w:szCs w:val="24"/>
        </w:rPr>
        <w:t xml:space="preserve">12-2019 </w:t>
      </w:r>
      <w:r w:rsidRPr="00291344">
        <w:rPr>
          <w:rFonts w:ascii="Times New Roman" w:hAnsi="Times New Roman"/>
          <w:b/>
          <w:bCs/>
          <w:sz w:val="24"/>
          <w:szCs w:val="24"/>
        </w:rPr>
        <w:t xml:space="preserve"> to </w:t>
      </w:r>
      <w:r>
        <w:rPr>
          <w:rFonts w:ascii="Times New Roman" w:hAnsi="Times New Roman"/>
          <w:b/>
          <w:bCs/>
          <w:sz w:val="24"/>
          <w:szCs w:val="24"/>
        </w:rPr>
        <w:t xml:space="preserve"> 03</w:t>
      </w:r>
      <w:r w:rsidRPr="00291344">
        <w:rPr>
          <w:rFonts w:ascii="Times New Roman" w:hAnsi="Times New Roman"/>
          <w:b/>
          <w:bCs/>
          <w:sz w:val="24"/>
          <w:szCs w:val="24"/>
        </w:rPr>
        <w:t>-</w:t>
      </w:r>
      <w:r>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20</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Contractor here in after called “Second party” shall be incorporated under the companies Act of 1956/ register under any act adhering to all State / Central Government laws / Acts under contract Labour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comply with all terms / obligations of the labour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PT,GST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not to take any action in relation to handling their employees as may adversely affect the existing labour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challan, PT challan, GST Challan,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maintain registers under Contract Labour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also will decide and take disciplinary action against the workman if he is found to have committed any acts of misconduct and take disciplinary action as deemed necessary including discharge or dismissal after compliance with the labour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Labour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Labour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Online generated monthly contribution challans.</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Karnataka Labour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Employer &amp; Employee Contribution to be sent to Labour Welfare board within 15th January.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labour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labour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 xml:space="preserve">The aforementioned rates shall be as applicable during contract period. The Service Charges will be as per Government Order/  </w:t>
      </w:r>
      <w:r>
        <w:rPr>
          <w:rFonts w:ascii="Times New Roman" w:hAnsi="Times New Roman"/>
          <w:sz w:val="24"/>
          <w:szCs w:val="24"/>
          <w:lang w:val="en-GB"/>
        </w:rPr>
        <w:t>board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PF,ESI,PT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Deposit </w:t>
      </w:r>
      <w:r w:rsidRPr="00436E62">
        <w:rPr>
          <w:rFonts w:ascii="Times New Roman" w:hAnsi="Times New Roman"/>
          <w:sz w:val="24"/>
          <w:szCs w:val="24"/>
        </w:rPr>
        <w:t xml:space="preserve"> </w:t>
      </w:r>
      <w:r>
        <w:rPr>
          <w:rFonts w:ascii="Times New Roman" w:hAnsi="Times New Roman"/>
          <w:sz w:val="24"/>
          <w:szCs w:val="24"/>
        </w:rPr>
        <w:t>of</w:t>
      </w:r>
      <w:r w:rsidRPr="00291344">
        <w:rPr>
          <w:rFonts w:ascii="Times New Roman" w:hAnsi="Times New Roman"/>
          <w:sz w:val="24"/>
          <w:szCs w:val="24"/>
        </w:rPr>
        <w:t xml:space="preserve"> </w:t>
      </w:r>
      <w:r>
        <w:rPr>
          <w:rFonts w:ascii="Times New Roman" w:hAnsi="Times New Roman"/>
          <w:sz w:val="24"/>
          <w:szCs w:val="24"/>
        </w:rPr>
        <w:t xml:space="preserve">Rs. 1,20,000/-  through RTGS dated 02-07-2019 during the previous year 2019-2020 and the balance Security Deposit of Rs. 21,000/- through NEFT Dated:20-03-2020,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provisions of the Arbitration and Conciliation Act is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  Karnataka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M/s. Smart Solutions               Gangavathi</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1000"/>
    <w:rsid w:val="000845C6"/>
    <w:rsid w:val="000A478A"/>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4652"/>
    <w:rsid w:val="00156D65"/>
    <w:rsid w:val="001721F4"/>
    <w:rsid w:val="001809D3"/>
    <w:rsid w:val="00193AD5"/>
    <w:rsid w:val="00196B70"/>
    <w:rsid w:val="001A0FDF"/>
    <w:rsid w:val="001A1FA6"/>
    <w:rsid w:val="001A2E50"/>
    <w:rsid w:val="001A3E04"/>
    <w:rsid w:val="001A4FA2"/>
    <w:rsid w:val="001B5119"/>
    <w:rsid w:val="001B6935"/>
    <w:rsid w:val="001C1226"/>
    <w:rsid w:val="001E0CD1"/>
    <w:rsid w:val="001E6AB0"/>
    <w:rsid w:val="001F4931"/>
    <w:rsid w:val="001F6BAF"/>
    <w:rsid w:val="0020327A"/>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6130"/>
    <w:rsid w:val="00296443"/>
    <w:rsid w:val="002A6B89"/>
    <w:rsid w:val="002B2E3E"/>
    <w:rsid w:val="002B6C7E"/>
    <w:rsid w:val="002C2A23"/>
    <w:rsid w:val="002D0684"/>
    <w:rsid w:val="002D20F2"/>
    <w:rsid w:val="002D6AB9"/>
    <w:rsid w:val="002E222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3B3A"/>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C2D4D"/>
    <w:rsid w:val="005C5A6D"/>
    <w:rsid w:val="005C7494"/>
    <w:rsid w:val="005D0F68"/>
    <w:rsid w:val="005E38A7"/>
    <w:rsid w:val="005E4D43"/>
    <w:rsid w:val="005E594D"/>
    <w:rsid w:val="005E6B08"/>
    <w:rsid w:val="005F4A47"/>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20F8B"/>
    <w:rsid w:val="00724955"/>
    <w:rsid w:val="0073355F"/>
    <w:rsid w:val="007335DD"/>
    <w:rsid w:val="007367A8"/>
    <w:rsid w:val="00743619"/>
    <w:rsid w:val="007519DC"/>
    <w:rsid w:val="007530D1"/>
    <w:rsid w:val="00756171"/>
    <w:rsid w:val="00765DD5"/>
    <w:rsid w:val="00770F86"/>
    <w:rsid w:val="00791A39"/>
    <w:rsid w:val="007947A0"/>
    <w:rsid w:val="007A35F9"/>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77241"/>
    <w:rsid w:val="0088136B"/>
    <w:rsid w:val="0088287E"/>
    <w:rsid w:val="00892F05"/>
    <w:rsid w:val="008A28AE"/>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B0911"/>
    <w:rsid w:val="009B3C4C"/>
    <w:rsid w:val="009C0954"/>
    <w:rsid w:val="009C4846"/>
    <w:rsid w:val="009C519B"/>
    <w:rsid w:val="009D4B6E"/>
    <w:rsid w:val="009D4EA9"/>
    <w:rsid w:val="009E6B01"/>
    <w:rsid w:val="009F1884"/>
    <w:rsid w:val="009F24D4"/>
    <w:rsid w:val="009F45EA"/>
    <w:rsid w:val="009F6085"/>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61BD"/>
    <w:rsid w:val="00A86B1D"/>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A61"/>
    <w:rsid w:val="00D80D3B"/>
    <w:rsid w:val="00D92FB9"/>
    <w:rsid w:val="00DA7466"/>
    <w:rsid w:val="00DB7C51"/>
    <w:rsid w:val="00DC77A0"/>
    <w:rsid w:val="00DD649E"/>
    <w:rsid w:val="00DD64AB"/>
    <w:rsid w:val="00DD6613"/>
    <w:rsid w:val="00DE6A66"/>
    <w:rsid w:val="00E033AC"/>
    <w:rsid w:val="00E102EC"/>
    <w:rsid w:val="00E23201"/>
    <w:rsid w:val="00E2526B"/>
    <w:rsid w:val="00E26352"/>
    <w:rsid w:val="00E3563F"/>
    <w:rsid w:val="00E54DC5"/>
    <w:rsid w:val="00E571C1"/>
    <w:rsid w:val="00E60753"/>
    <w:rsid w:val="00E61257"/>
    <w:rsid w:val="00E71A56"/>
    <w:rsid w:val="00E80466"/>
    <w:rsid w:val="00E869EC"/>
    <w:rsid w:val="00E86E2F"/>
    <w:rsid w:val="00E94406"/>
    <w:rsid w:val="00E9457B"/>
    <w:rsid w:val="00EA097A"/>
    <w:rsid w:val="00EC1DD7"/>
    <w:rsid w:val="00EC5A17"/>
    <w:rsid w:val="00ED1A80"/>
    <w:rsid w:val="00ED42D4"/>
    <w:rsid w:val="00EE18B8"/>
    <w:rsid w:val="00EF3750"/>
    <w:rsid w:val="00F00E53"/>
    <w:rsid w:val="00F0784F"/>
    <w:rsid w:val="00F131C1"/>
    <w:rsid w:val="00F148DA"/>
    <w:rsid w:val="00F1576D"/>
    <w:rsid w:val="00F27AC1"/>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377</TotalTime>
  <Pages>14</Pages>
  <Words>4446</Words>
  <Characters>25344</Characters>
  <Application>Microsoft Office Outlook</Application>
  <DocSecurity>0</DocSecurity>
  <Lines>0</Lines>
  <Paragraphs>0</Paragraphs>
  <ScaleCrop>false</ScaleCrop>
  <Company>University at Buffalo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216</cp:revision>
  <cp:lastPrinted>2020-10-03T06:21:00Z</cp:lastPrinted>
  <dcterms:created xsi:type="dcterms:W3CDTF">2020-06-26T05:45:00Z</dcterms:created>
  <dcterms:modified xsi:type="dcterms:W3CDTF">2020-10-03T07:15:00Z</dcterms:modified>
</cp:coreProperties>
</file>